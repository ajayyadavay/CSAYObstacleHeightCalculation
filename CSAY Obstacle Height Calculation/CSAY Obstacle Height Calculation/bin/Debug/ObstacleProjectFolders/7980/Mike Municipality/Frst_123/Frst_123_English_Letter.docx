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B888"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0B51C50"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F0BF9E9"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697F391B"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0BEBC5D"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404D29C8"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6B48AA02" w14:textId="10480CA3"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p>
    <w:p w14:paraId="5DAEEC16"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1AA3EE6C"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14:paraId="1DFE6454"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14:paraId="435B9BBE"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14:paraId="2C72AED4"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14:paraId="46A9B695"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77CE5B7A"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14:paraId="42983FFF"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14:paraId="65DBEA08"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40AE314A" w14:textId="1BBB1AD3"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with ref. no. </w:t>
      </w:r>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r w:rsidR="00DD28A3">
        <w:rPr>
          <w:rFonts w:ascii="Arial" w:hAnsi="Arial" w:cs="Arial"/>
          <w:color w:val="FF3300"/>
          <w:kern w:val="0"/>
          <w:sz w:val="24"/>
          <w:szCs w:val="24"/>
          <w:lang w:bidi="ne-NP"/>
        </w:rPr>
        <w:t xml:space="preserve">Mike Municipality-, </w:t>
      </w:r>
      <w:r w:rsidRPr="00D81191">
        <w:rPr>
          <w:rFonts w:ascii="Arial" w:hAnsi="Arial" w:cs="Arial"/>
          <w:kern w:val="0"/>
          <w:sz w:val="24"/>
          <w:szCs w:val="24"/>
          <w:lang w:bidi="ne-NP"/>
        </w:rPr>
        <w:t xml:space="preserve"> having plot no. </w:t>
      </w:r>
      <w:r w:rsidR="00DD28A3">
        <w:rPr>
          <w:rFonts w:ascii="Arial" w:hAnsi="Arial" w:cs="Arial"/>
          <w:color w:val="FF3300"/>
          <w:kern w:val="0"/>
          <w:sz w:val="24"/>
          <w:szCs w:val="24"/>
          <w:lang w:bidi="ne-NP"/>
        </w:rPr>
        <w:t>123</w:t>
      </w:r>
      <w:r w:rsidRPr="00D81191">
        <w:rPr>
          <w:rFonts w:ascii="Arial" w:hAnsi="Arial" w:cs="Arial"/>
          <w:kern w:val="0"/>
          <w:sz w:val="24"/>
          <w:szCs w:val="24"/>
          <w:lang w:bidi="ne-NP"/>
        </w:rPr>
        <w:t xml:space="preserve"> of </w:t>
      </w:r>
      <w:r w:rsidR="00DD28A3">
        <w:rPr>
          <w:rFonts w:ascii="Arial" w:hAnsi="Arial" w:cs="Arial"/>
          <w:color w:val="FF3300"/>
          <w:kern w:val="0"/>
          <w:sz w:val="24"/>
          <w:szCs w:val="24"/>
          <w:lang w:bidi="ne-NP"/>
        </w:rPr>
        <w:t xml:space="preserve"> Frst  </w:t>
      </w:r>
      <w:r w:rsidRPr="00D81191">
        <w:rPr>
          <w:rFonts w:ascii="Arial" w:hAnsi="Arial" w:cs="Arial"/>
          <w:kern w:val="0"/>
          <w:sz w:val="24"/>
          <w:szCs w:val="24"/>
          <w:lang w:bidi="ne-NP"/>
        </w:rPr>
        <w:t xml:space="preserve"> determined after studying the received drawings, Google Earth Map other related papers is </w:t>
      </w:r>
      <w:r w:rsidR="00DD28A3">
        <w:rPr>
          <w:rFonts w:ascii="Arial" w:hAnsi="Arial" w:cs="Arial"/>
          <w:color w:val="FF3300"/>
          <w:kern w:val="0"/>
          <w:sz w:val="24"/>
          <w:szCs w:val="24"/>
          <w:lang w:bidi="ne-NP"/>
        </w:rPr>
        <w:t>128.000</w:t>
      </w:r>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14:paraId="75A5AB70"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6FAED36F"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14:paraId="20F22AF5" w14:textId="77777777"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Er. </w:t>
      </w:r>
    </w:p>
    <w:p w14:paraId="0566C68F"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10B69">
        <w:rPr>
          <w:rFonts w:ascii="Arial" w:hAnsi="Arial" w:cs="Arial"/>
          <w:color w:val="0066FF"/>
          <w:kern w:val="0"/>
          <w:sz w:val="24"/>
          <w:szCs w:val="24"/>
          <w:lang w:bidi="ne-NP"/>
        </w:rPr>
        <w:t>Cheif, CED</w:t>
      </w:r>
    </w:p>
    <w:p w14:paraId="52DC0F59"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F45BA66"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110CB892"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14:paraId="30116087"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1. GM, ........Airport</w:t>
      </w:r>
    </w:p>
    <w:p w14:paraId="25B0EA52"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0F1A0603" w14:textId="77777777" w:rsidR="00026813" w:rsidRPr="00D81191" w:rsidRDefault="00026813" w:rsidP="00D81191">
      <w:pPr>
        <w:spacing w:line="276" w:lineRule="auto"/>
        <w:rPr>
          <w:rFonts w:ascii="Arial" w:hAnsi="Arial" w:cs="Arial"/>
        </w:rPr>
      </w:pPr>
    </w:p>
    <w:sectPr w:rsidR="00026813" w:rsidRPr="00D81191" w:rsidSect="00DD28A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A3"/>
    <w:rsid w:val="00026813"/>
    <w:rsid w:val="000B20F2"/>
    <w:rsid w:val="00193001"/>
    <w:rsid w:val="00387416"/>
    <w:rsid w:val="004D6361"/>
    <w:rsid w:val="00AD5BF6"/>
    <w:rsid w:val="00B13313"/>
    <w:rsid w:val="00D10B69"/>
    <w:rsid w:val="00D81191"/>
    <w:rsid w:val="00DD28A3"/>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8A41"/>
  <w15:chartTrackingRefBased/>
  <w15:docId w15:val="{2FBE020E-12D6-4EA3-AD69-8B2936BA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BStudio\CSAY_OHC\CSAY%20Obstacle%20Height%20Calculation\CSAY%20Obstacle%20Height%20Calculation\bin\Debug\InputFolder\FormatFiles\EnglishLet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EnglishLetter_Template.dotx</Template>
  <TotalTime>0</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1</cp:revision>
  <dcterms:created xsi:type="dcterms:W3CDTF">2024-02-15T09:54:00Z</dcterms:created>
  <dcterms:modified xsi:type="dcterms:W3CDTF">2024-02-15T09:54:00Z</dcterms:modified>
</cp:coreProperties>
</file>