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FB0E" w14:textId="77777777"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4A02907F" wp14:editId="5F6E2E74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14:paraId="45FB212D" w14:textId="77777777"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14:paraId="4E349410" w14:textId="77777777" w:rsidR="00F87903" w:rsidRPr="00C273FD" w:rsidRDefault="00F87903" w:rsidP="00F87903">
      <w:pPr>
        <w:rPr>
          <w:rFonts w:ascii="Preeti" w:hAnsi="Preeti" w:cstheme="minorBidi"/>
          <w:b/>
          <w:sz w:val="28"/>
          <w:lang w:bidi="ne-NP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................</w:t>
      </w:r>
      <w:r w:rsidRPr="006E56E7">
        <w:rPr>
          <w:rFonts w:ascii="Preeti" w:hAnsi="Preeti"/>
          <w:b/>
          <w:sz w:val="28"/>
        </w:rPr>
        <w:t xml:space="preserve">gful/s p8\8og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</w:t>
      </w:r>
    </w:p>
    <w:p w14:paraId="5221060C" w14:textId="77777777" w:rsidR="00F87903" w:rsidRPr="00BC7A7E" w:rsidRDefault="00C273FD" w:rsidP="00F87903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r>
        <w:rPr>
          <w:rFonts w:ascii="Preeti" w:hAnsi="Preeti" w:cstheme="minorBidi" w:hint="cs"/>
          <w:b/>
          <w:bCs/>
          <w:sz w:val="36"/>
          <w:cs/>
          <w:lang w:bidi="ne-NP"/>
        </w:rPr>
        <w:t>................................</w:t>
      </w:r>
      <w:r w:rsidR="00F87903">
        <w:rPr>
          <w:rFonts w:ascii="Preeti" w:hAnsi="Preeti" w:cs="Kokila" w:hint="cs"/>
          <w:b/>
          <w:bCs/>
          <w:sz w:val="44"/>
          <w:szCs w:val="32"/>
          <w:cs/>
          <w:lang w:bidi="ne-NP"/>
        </w:rPr>
        <w:t xml:space="preserve"> </w:t>
      </w:r>
      <w:r w:rsidR="00F87903" w:rsidRPr="001449E7">
        <w:rPr>
          <w:rFonts w:ascii="Preeti" w:hAnsi="Preeti"/>
          <w:b/>
          <w:bCs/>
          <w:sz w:val="44"/>
          <w:szCs w:val="32"/>
        </w:rPr>
        <w:t>l</w:t>
      </w:r>
      <w:r w:rsidR="00F87903" w:rsidRPr="006E56E7">
        <w:rPr>
          <w:rFonts w:ascii="Preeti" w:hAnsi="Preeti"/>
          <w:b/>
          <w:bCs/>
          <w:sz w:val="36"/>
        </w:rPr>
        <w:t xml:space="preserve">jdfg:yn </w:t>
      </w:r>
      <w:r w:rsidR="00F87903" w:rsidRPr="00E026A5">
        <w:rPr>
          <w:rFonts w:ascii="Preeti" w:hAnsi="Preeti"/>
          <w:b/>
          <w:sz w:val="36"/>
          <w:szCs w:val="32"/>
        </w:rPr>
        <w:t xml:space="preserve">gful/s p8\8og </w:t>
      </w:r>
      <w:r w:rsidR="00F87903" w:rsidRPr="001449E7">
        <w:rPr>
          <w:rFonts w:ascii="Kokila" w:hAnsi="Kokila" w:cs="Kokila" w:hint="cs"/>
          <w:bCs/>
          <w:sz w:val="40"/>
          <w:szCs w:val="36"/>
          <w:cs/>
          <w:lang w:bidi="ne-NP"/>
        </w:rPr>
        <w:t>कार्यालय</w:t>
      </w:r>
    </w:p>
    <w:p w14:paraId="57F1EB33" w14:textId="77777777" w:rsidR="00F87903" w:rsidRPr="00C273FD" w:rsidRDefault="00C273FD" w:rsidP="00F87903">
      <w:pPr>
        <w:ind w:left="-1080"/>
        <w:jc w:val="center"/>
        <w:rPr>
          <w:rFonts w:ascii="Preeti" w:hAnsi="Preeti" w:cstheme="minorBidi"/>
          <w:sz w:val="32"/>
          <w:szCs w:val="25"/>
          <w:lang w:bidi="ne-NP"/>
        </w:rPr>
      </w:pP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</w:t>
      </w:r>
      <w:r w:rsidR="00F87903" w:rsidRPr="006E56E7">
        <w:rPr>
          <w:rFonts w:ascii="Preeti" w:hAnsi="Preeti"/>
          <w:color w:val="000000"/>
          <w:sz w:val="28"/>
          <w:szCs w:val="28"/>
        </w:rPr>
        <w:t xml:space="preserve">, </w:t>
      </w: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....................</w:t>
      </w:r>
    </w:p>
    <w:p w14:paraId="76D8F27E" w14:textId="77777777" w:rsidR="00F87903" w:rsidRPr="006E56E7" w:rsidRDefault="00F87903" w:rsidP="00F87903">
      <w:pPr>
        <w:ind w:left="-1080"/>
        <w:jc w:val="center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14:paraId="7BDBCC59" w14:textId="77777777"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F8FB93" wp14:editId="0AD7EB4E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DD3320" w14:textId="77777777"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8FB93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14:paraId="5EDD3320" w14:textId="77777777"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14:paraId="3A3B66D9" w14:textId="77777777" w:rsidR="00F87903" w:rsidRDefault="00F87903" w:rsidP="00F87903">
      <w:pPr>
        <w:ind w:left="-1080"/>
        <w:jc w:val="center"/>
        <w:rPr>
          <w:rFonts w:ascii="Preeti" w:hAnsi="Preeti"/>
        </w:rPr>
      </w:pPr>
    </w:p>
    <w:p w14:paraId="13E557B2" w14:textId="77777777"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14:paraId="6061F85E" w14:textId="77777777"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14:paraId="29820A89" w14:textId="2837187B"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6ACBF5" wp14:editId="541F2775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61856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3988D9" wp14:editId="1C43C267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FD7FF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700258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color w:val="FF3300"/>
          <w:sz w:val="22"/>
          <w:szCs w:val="22"/>
          <w:cs/>
          <w:lang w:bidi="ne-NP"/>
        </w:rPr>
        <w:t>0</w:t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14:paraId="7CDB022E" w14:textId="77777777"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78EFABCC" w14:textId="77777777"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14:paraId="1D9EB283" w14:textId="4C18BC0A"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2204C9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 च. नं. , मिति 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 निर्माण नक्सा तथा अन्य कागजपत्र पेश गरी भवन निर्माणको लागि सहमति माग गरेको व्यहोरा अनुरोध छ ।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निर्माण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elevation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2204C9">
        <w:rPr>
          <w:rFonts w:ascii="Kokila" w:hAnsi="Kokila" w:cs="Kalimati"/>
          <w:color w:val="FF3300"/>
          <w:sz w:val="22"/>
          <w:szCs w:val="22"/>
          <w:cs/>
          <w:lang w:bidi="ne-NP"/>
        </w:rPr>
        <w:t>128.000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2204C9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नगरपालिका-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2204C9">
        <w:rPr>
          <w:rFonts w:ascii="Kokila" w:hAnsi="Kokila" w:cs="Kalimati"/>
          <w:color w:val="FF3300"/>
          <w:sz w:val="22"/>
          <w:szCs w:val="22"/>
          <w:cs/>
          <w:lang w:bidi="ne-NP"/>
        </w:rPr>
        <w:t>123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 निर्माणले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 हुँदा निर्माण सहमति दिन सकिने व्यहोरा निर्णयार्थ पेश गर्दछु ।</w:t>
      </w:r>
    </w:p>
    <w:p w14:paraId="6C3319BD" w14:textId="77777777"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7F6F52CE" w14:textId="77777777"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.........................., व. स.</w:t>
      </w:r>
    </w:p>
    <w:p w14:paraId="6CC89F72" w14:textId="77777777"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6799C6EE" w14:textId="77777777" w:rsidR="00EE6987" w:rsidRPr="00B00972" w:rsidRDefault="00C273FD" w:rsidP="00946B8D">
      <w:pPr>
        <w:rPr>
          <w:rFonts w:ascii="Preeti" w:hAnsi="Preeti" w:cs="Kalimati"/>
          <w:sz w:val="22"/>
          <w:szCs w:val="22"/>
          <w:u w:val="single"/>
          <w:lang w:bidi="ne-NP"/>
        </w:rPr>
      </w:pP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व. अ.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 xml:space="preserve"> ई. श्री </w:t>
      </w: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..............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>जी,</w:t>
      </w:r>
    </w:p>
    <w:p w14:paraId="117195AB" w14:textId="77777777" w:rsidR="00946B8D" w:rsidRPr="00946B8D" w:rsidRDefault="00946B8D" w:rsidP="00946B8D">
      <w:pPr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चेक जाँच गरी राय ।</w:t>
      </w:r>
    </w:p>
    <w:p w14:paraId="4D87889A" w14:textId="77777777" w:rsidR="00946B8D" w:rsidRPr="003D7DE5" w:rsidRDefault="00946B8D" w:rsidP="00946B8D">
      <w:pPr>
        <w:ind w:left="648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639060B9" w14:textId="77777777" w:rsidR="00946B8D" w:rsidRPr="003D7DE5" w:rsidRDefault="00946B8D" w:rsidP="00946B8D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</w:t>
      </w:r>
    </w:p>
    <w:p w14:paraId="34DB7ED0" w14:textId="77777777" w:rsidR="006F448F" w:rsidRDefault="00946B8D" w:rsidP="005C4D19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639CB0BA" w14:textId="77777777" w:rsidR="005C4D19" w:rsidRPr="003D7DE5" w:rsidRDefault="005C4D19" w:rsidP="005C4D19">
      <w:pPr>
        <w:ind w:left="630" w:firstLine="720"/>
        <w:jc w:val="right"/>
        <w:rPr>
          <w:rFonts w:ascii="Preeti" w:hAnsi="Preeti" w:cs="Kalimati"/>
          <w:sz w:val="22"/>
          <w:szCs w:val="22"/>
          <w:cs/>
          <w:lang w:bidi="ne-NP"/>
        </w:rPr>
      </w:pPr>
    </w:p>
    <w:p w14:paraId="0D34AE22" w14:textId="77777777" w:rsidR="006F448F" w:rsidRDefault="006F448F" w:rsidP="006F448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39090AAB" w14:textId="77777777" w:rsidR="00F87903" w:rsidRPr="003D7DE5" w:rsidRDefault="006F448F" w:rsidP="008D195A">
      <w:pPr>
        <w:jc w:val="both"/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उक्त पेश भई आएका </w:t>
      </w:r>
      <w:r w:rsidRPr="00212495">
        <w:rPr>
          <w:rFonts w:ascii="Kokila" w:hAnsi="Kokila" w:cs="Kalimati"/>
          <w:sz w:val="28"/>
          <w:szCs w:val="28"/>
          <w:lang w:bidi="ne-NP"/>
        </w:rPr>
        <w:t>Calculation Sheet</w:t>
      </w:r>
      <w:r>
        <w:rPr>
          <w:rFonts w:ascii="Kokila" w:hAnsi="Kokila" w:cs="Kalimati"/>
          <w:sz w:val="22"/>
          <w:szCs w:val="22"/>
          <w:lang w:bidi="ne-NP"/>
        </w:rPr>
        <w:t xml:space="preserve">,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नक्सा तथा अन्य कागजपत्रहरु चेक जाँच गर्दा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 w:rsidR="00C273FD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अनुसार </w:t>
      </w:r>
      <w:r>
        <w:rPr>
          <w:rFonts w:ascii="Kokila" w:hAnsi="Kokila" w:cs="Kalimati"/>
          <w:sz w:val="22"/>
          <w:szCs w:val="22"/>
          <w:lang w:bidi="ne-NP"/>
        </w:rPr>
        <w:t xml:space="preserve">OLS penetrate </w:t>
      </w:r>
      <w:r>
        <w:rPr>
          <w:rFonts w:ascii="Kokila" w:hAnsi="Kokila" w:cs="Kalimati" w:hint="cs"/>
          <w:sz w:val="22"/>
          <w:szCs w:val="22"/>
          <w:cs/>
          <w:lang w:bidi="ne-NP"/>
        </w:rPr>
        <w:t>नगरेकोले सहमति दिन सकिने व्यहोरा पेश गर्दछु ।</w:t>
      </w:r>
    </w:p>
    <w:p w14:paraId="2AEB246E" w14:textId="77777777" w:rsidR="00F87903" w:rsidRPr="003D7DE5" w:rsidRDefault="00453442" w:rsidP="00F87903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19E14F6E" w14:textId="77777777" w:rsidR="00F87903" w:rsidRPr="003D7DE5" w:rsidRDefault="00F87903" w:rsidP="00F87903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, व. अ.</w:t>
      </w:r>
    </w:p>
    <w:p w14:paraId="73B0DCAA" w14:textId="77777777" w:rsidR="00F87903" w:rsidRDefault="00F87903" w:rsidP="00E21E7E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E1DE5"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630E5E51" w14:textId="77777777" w:rsidR="00086B7F" w:rsidRDefault="00086B7F" w:rsidP="00086B7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महाप्रबन्धक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39452D4E" w14:textId="77777777" w:rsidR="00086B7F" w:rsidRPr="003D7DE5" w:rsidRDefault="00086B7F" w:rsidP="00086B7F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माथि पेश भए बमोजिमको व्होरा स्वीकृतार्थ पेश गर्दछु ।</w:t>
      </w:r>
    </w:p>
    <w:p w14:paraId="2DE7E80C" w14:textId="77777777" w:rsidR="00086B7F" w:rsidRPr="003D7DE5" w:rsidRDefault="00086B7F" w:rsidP="00086B7F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34BDDE9D" w14:textId="77777777" w:rsidR="00086B7F" w:rsidRPr="003D7DE5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</w:t>
      </w:r>
    </w:p>
    <w:p w14:paraId="73120719" w14:textId="77777777" w:rsidR="00086B7F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15A730A9" w14:textId="77777777"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2204C9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A663D" w14:textId="77777777" w:rsidR="002204C9" w:rsidRDefault="002204C9" w:rsidP="00E730A1">
      <w:r>
        <w:separator/>
      </w:r>
    </w:p>
  </w:endnote>
  <w:endnote w:type="continuationSeparator" w:id="0">
    <w:p w14:paraId="5D68AC1E" w14:textId="77777777" w:rsidR="002204C9" w:rsidRDefault="002204C9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F228" w14:textId="77777777" w:rsidR="002204C9" w:rsidRDefault="002204C9" w:rsidP="00E730A1">
      <w:r>
        <w:separator/>
      </w:r>
    </w:p>
  </w:footnote>
  <w:footnote w:type="continuationSeparator" w:id="0">
    <w:p w14:paraId="4A48C116" w14:textId="77777777" w:rsidR="002204C9" w:rsidRDefault="002204C9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gutterAtTop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C9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4C9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7A3C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69BE"/>
    <w:rsid w:val="00EB70D1"/>
    <w:rsid w:val="00EB7DA9"/>
    <w:rsid w:val="00EC0BEB"/>
    <w:rsid w:val="00EC18A2"/>
    <w:rsid w:val="00EC3663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A6634"/>
  <w15:chartTrackingRefBased/>
  <w15:docId w15:val="{E758D765-F5DC-4AE4-A521-6116B5D6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TippaniHeight_Template.dotx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1</cp:revision>
  <cp:lastPrinted>2023-01-03T04:35:00Z</cp:lastPrinted>
  <dcterms:created xsi:type="dcterms:W3CDTF">2024-02-15T09:54:00Z</dcterms:created>
  <dcterms:modified xsi:type="dcterms:W3CDTF">2024-02-15T09:54:00Z</dcterms:modified>
</cp:coreProperties>
</file>