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7EE0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1B4D2EAB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B04210C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6874BBC6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615482DB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022CE2EE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0F0A6FFF" w14:textId="09A7AF4E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F24492">
        <w:rPr>
          <w:rFonts w:cs="Kalimati"/>
          <w:color w:val="FF6600"/>
          <w:cs/>
          <w:lang w:bidi="ne-NP"/>
        </w:rPr>
        <w:t>2080-80-80</w:t>
      </w:r>
    </w:p>
    <w:p w14:paraId="1E775193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 xml:space="preserve">श्री </w:t>
      </w:r>
      <w:r w:rsidR="005C77E9">
        <w:rPr>
          <w:rFonts w:cs="Kalimati"/>
          <w:color w:val="3366FF"/>
          <w:lang w:bidi="ne-NP"/>
        </w:rPr>
        <w:t>……….</w:t>
      </w:r>
      <w:r w:rsidRPr="00CA2A77">
        <w:rPr>
          <w:rFonts w:cs="Kalimati" w:hint="cs"/>
          <w:color w:val="3366FF"/>
          <w:cs/>
          <w:lang w:bidi="ne-NP"/>
        </w:rPr>
        <w:t>पालिका</w:t>
      </w:r>
    </w:p>
    <w:p w14:paraId="628126E7" w14:textId="77777777" w:rsidR="00CA2A77" w:rsidRPr="00CA2A77" w:rsidRDefault="005C77E9" w:rsidP="00EB1CD8">
      <w:pPr>
        <w:spacing w:after="0"/>
        <w:rPr>
          <w:rFonts w:cs="Kalimati"/>
          <w:color w:val="3366FF"/>
          <w:lang w:bidi="ne-NP"/>
        </w:rPr>
      </w:pPr>
      <w:r>
        <w:rPr>
          <w:rFonts w:cs="Kalimati"/>
          <w:color w:val="3366FF"/>
          <w:lang w:bidi="ne-NP"/>
        </w:rPr>
        <w:t>……………………</w:t>
      </w:r>
      <w:r w:rsidR="00CA2A77" w:rsidRPr="00CA2A77">
        <w:rPr>
          <w:rFonts w:cs="Kalimati" w:hint="cs"/>
          <w:color w:val="3366FF"/>
          <w:cs/>
          <w:lang w:bidi="ne-NP"/>
        </w:rPr>
        <w:t xml:space="preserve"> कार्यालय</w:t>
      </w:r>
    </w:p>
    <w:p w14:paraId="0FBE5618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 xml:space="preserve">, </w:t>
      </w:r>
      <w:r w:rsidR="005C77E9">
        <w:rPr>
          <w:rFonts w:cs="Kalimati"/>
          <w:color w:val="3366FF"/>
          <w:lang w:bidi="ne-NP"/>
        </w:rPr>
        <w:t>……….</w:t>
      </w:r>
      <w:r w:rsidRPr="00CA2A77">
        <w:rPr>
          <w:rFonts w:cs="Kalimati" w:hint="cs"/>
          <w:color w:val="3366FF"/>
          <w:cs/>
          <w:lang w:bidi="ne-NP"/>
        </w:rPr>
        <w:t xml:space="preserve"> ।</w:t>
      </w:r>
    </w:p>
    <w:p w14:paraId="13F998F5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696DB85B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31467498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76F3B685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7EADFB35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738B19DC" w14:textId="271070A7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F24492">
        <w:rPr>
          <w:rFonts w:cs="Kalimati"/>
          <w:color w:val="FF6600"/>
          <w:cs/>
          <w:lang w:bidi="ne-NP"/>
        </w:rPr>
        <w:t>235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F24492">
        <w:rPr>
          <w:rFonts w:cs="Kalimati"/>
          <w:color w:val="FF6600"/>
          <w:cs/>
          <w:lang w:bidi="ne-NP"/>
        </w:rPr>
        <w:t>2079-79-79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F24492">
        <w:rPr>
          <w:rFonts w:cs="Kalimati"/>
          <w:color w:val="FF6600"/>
          <w:cs/>
          <w:lang w:bidi="ne-NP"/>
        </w:rPr>
        <w:t>गाउँपालिका-22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F24492">
        <w:rPr>
          <w:rFonts w:cs="Kalimati"/>
          <w:color w:val="FF6600"/>
          <w:cs/>
          <w:lang w:bidi="ne-NP"/>
        </w:rPr>
        <w:t>85</w:t>
      </w:r>
      <w:r w:rsidR="00F24492">
        <w:rPr>
          <w:rFonts w:cs="Kalimati"/>
          <w:color w:val="FF6600"/>
          <w:lang w:bidi="ne-NP"/>
        </w:rPr>
        <w:t>,</w:t>
      </w:r>
      <w:r w:rsidR="00F24492">
        <w:rPr>
          <w:rFonts w:cs="Kalimati"/>
          <w:color w:val="FF6600"/>
          <w:cs/>
          <w:lang w:bidi="ne-NP"/>
        </w:rPr>
        <w:t>54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5C77E9">
        <w:rPr>
          <w:rFonts w:cs="Kalimati"/>
          <w:lang w:bidi="ne-NP"/>
        </w:rPr>
        <w:t>data</w:t>
      </w:r>
      <w:r w:rsidR="00F157D1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F24492">
        <w:rPr>
          <w:rFonts w:cs="Kalimati"/>
          <w:color w:val="FF6600"/>
          <w:cs/>
          <w:lang w:bidi="ne-NP"/>
        </w:rPr>
        <w:t>110.000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3A6C05A2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5D20E34E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51BCFDCD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5A6192D6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प्रमुख, </w:t>
      </w:r>
      <w:r w:rsidR="005C77E9">
        <w:rPr>
          <w:rFonts w:cs="Kalimati"/>
          <w:lang w:bidi="ne-NP"/>
        </w:rPr>
        <w:t>………………</w:t>
      </w:r>
      <w:r>
        <w:rPr>
          <w:rFonts w:cs="Kalimati" w:hint="cs"/>
          <w:cs/>
          <w:lang w:bidi="ne-NP"/>
        </w:rPr>
        <w:t xml:space="preserve"> महाशाखा</w:t>
      </w:r>
    </w:p>
    <w:p w14:paraId="6C4B1520" w14:textId="77777777" w:rsidR="00D842FC" w:rsidRPr="00D842FC" w:rsidRDefault="00D842FC" w:rsidP="00D842FC">
      <w:pPr>
        <w:rPr>
          <w:rFonts w:cs="Kalimati"/>
          <w:lang w:bidi="ne-NP"/>
        </w:rPr>
      </w:pPr>
    </w:p>
    <w:p w14:paraId="1776505B" w14:textId="77777777" w:rsidR="00D842FC" w:rsidRDefault="00D842FC" w:rsidP="00D842FC">
      <w:pPr>
        <w:rPr>
          <w:rFonts w:cs="Kalimati"/>
          <w:lang w:bidi="ne-NP"/>
        </w:rPr>
      </w:pPr>
    </w:p>
    <w:p w14:paraId="30F583E8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55D234BF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92"/>
    <w:rsid w:val="00006AFB"/>
    <w:rsid w:val="00026813"/>
    <w:rsid w:val="0006611D"/>
    <w:rsid w:val="000C5C75"/>
    <w:rsid w:val="002E1A3C"/>
    <w:rsid w:val="00385C1E"/>
    <w:rsid w:val="003864DD"/>
    <w:rsid w:val="005C77E9"/>
    <w:rsid w:val="0062217C"/>
    <w:rsid w:val="006C6448"/>
    <w:rsid w:val="006D32E1"/>
    <w:rsid w:val="007010DE"/>
    <w:rsid w:val="007D1DF3"/>
    <w:rsid w:val="00826FB2"/>
    <w:rsid w:val="008644E1"/>
    <w:rsid w:val="008D2633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24492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EC31"/>
  <w15:chartTrackingRefBased/>
  <w15:docId w15:val="{66C05F42-721A-49AA-8598-04D9C4C5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VNBW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2024-02-24T07:48:00Z</dcterms:created>
  <dcterms:modified xsi:type="dcterms:W3CDTF">2024-02-24T07:48:00Z</dcterms:modified>
</cp:coreProperties>
</file>