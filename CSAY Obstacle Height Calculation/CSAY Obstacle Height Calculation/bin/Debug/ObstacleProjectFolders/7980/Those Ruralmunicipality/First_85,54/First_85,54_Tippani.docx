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107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5C57C8CF" wp14:editId="2EBFA409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22B58E5C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2A2319B8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="009E183D" w:rsidRPr="009E183D">
        <w:rPr>
          <w:rFonts w:ascii="Preeti" w:hAnsi="Preeti" w:cs="Kokila" w:hint="cs"/>
          <w:bCs/>
          <w:sz w:val="36"/>
          <w:szCs w:val="32"/>
          <w:cs/>
          <w:lang w:bidi="ne-NP"/>
        </w:rPr>
        <w:t>कार्यालाय</w:t>
      </w:r>
      <w:r w:rsidRPr="006E56E7">
        <w:rPr>
          <w:rFonts w:ascii="Preeti" w:hAnsi="Preeti"/>
          <w:b/>
          <w:sz w:val="28"/>
        </w:rPr>
        <w:t xml:space="preserve">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1F9E6776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1AF3D583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1752CC8C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5E7DD50C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04CA42" wp14:editId="17D0096A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CBF89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4CA42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5C4CBF89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1C63246C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22790EC4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19382C47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1B0766AD" w14:textId="4A2A8F1F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05ED45" wp14:editId="356C27AA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B9857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3A760F" wp14:editId="0ACFD400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763DD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5C624E">
        <w:rPr>
          <w:rFonts w:ascii="Preeti" w:hAnsi="Preeti" w:cs="Kalimati"/>
          <w:color w:val="FF3300"/>
          <w:sz w:val="22"/>
          <w:szCs w:val="22"/>
          <w:cs/>
          <w:lang w:bidi="hi-IN"/>
        </w:rPr>
        <w:t>2080-80-80</w:t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05FACE3F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01C700BC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4A73E877" w14:textId="5023E776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5C624E">
        <w:rPr>
          <w:rFonts w:ascii="Kokila" w:hAnsi="Kokila" w:cs="Kalimati"/>
          <w:color w:val="FF3300"/>
          <w:sz w:val="22"/>
          <w:szCs w:val="22"/>
          <w:cs/>
          <w:lang w:bidi="ne-NP"/>
        </w:rPr>
        <w:t>गाउँपालिका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</w:t>
      </w:r>
      <w:r w:rsidR="005C624E">
        <w:rPr>
          <w:rFonts w:ascii="Kokila" w:hAnsi="Kokila" w:cs="Kalimati"/>
          <w:color w:val="FF3300"/>
          <w:sz w:val="22"/>
          <w:szCs w:val="22"/>
          <w:cs/>
          <w:lang w:bidi="ne-NP"/>
        </w:rPr>
        <w:t>235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, मिति </w:t>
      </w:r>
      <w:r w:rsidR="005C624E">
        <w:rPr>
          <w:rFonts w:ascii="Kokila" w:hAnsi="Kokila" w:cs="Kalimati"/>
          <w:color w:val="FF3300"/>
          <w:sz w:val="22"/>
          <w:szCs w:val="22"/>
          <w:cs/>
          <w:lang w:bidi="ne-NP"/>
        </w:rPr>
        <w:t>2079-79-79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9E183D">
        <w:rPr>
          <w:rFonts w:ascii="Kokila" w:hAnsi="Kokila" w:cs="Kalimati"/>
          <w:sz w:val="22"/>
          <w:szCs w:val="22"/>
          <w:lang w:bidi="ne-NP"/>
        </w:rPr>
        <w:t>data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5C624E">
        <w:rPr>
          <w:rFonts w:ascii="Kokila" w:hAnsi="Kokila" w:cs="Kalimati"/>
          <w:color w:val="FF3300"/>
          <w:sz w:val="22"/>
          <w:szCs w:val="22"/>
          <w:cs/>
          <w:lang w:bidi="ne-NP"/>
        </w:rPr>
        <w:t>110.000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5C624E">
        <w:rPr>
          <w:rFonts w:ascii="Kokila" w:hAnsi="Kokila" w:cs="Kalimati"/>
          <w:color w:val="FF3300"/>
          <w:sz w:val="22"/>
          <w:szCs w:val="22"/>
          <w:cs/>
          <w:lang w:bidi="ne-NP"/>
        </w:rPr>
        <w:t>गाउँपालिका-22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5C624E">
        <w:rPr>
          <w:rFonts w:ascii="Kokila" w:hAnsi="Kokila" w:cs="Kalimati"/>
          <w:color w:val="FF3300"/>
          <w:sz w:val="22"/>
          <w:szCs w:val="22"/>
          <w:cs/>
          <w:lang w:bidi="ne-NP"/>
        </w:rPr>
        <w:t>85</w:t>
      </w:r>
      <w:r w:rsidR="005C624E">
        <w:rPr>
          <w:rFonts w:ascii="Kokila" w:hAnsi="Kokila" w:cs="Kalimati"/>
          <w:color w:val="FF3300"/>
          <w:sz w:val="22"/>
          <w:szCs w:val="22"/>
          <w:lang w:bidi="ne-NP"/>
        </w:rPr>
        <w:t>,</w:t>
      </w:r>
      <w:r w:rsidR="005C624E">
        <w:rPr>
          <w:rFonts w:ascii="Kokila" w:hAnsi="Kokila" w:cs="Kalimati"/>
          <w:color w:val="FF3300"/>
          <w:sz w:val="22"/>
          <w:szCs w:val="22"/>
          <w:cs/>
          <w:lang w:bidi="ne-NP"/>
        </w:rPr>
        <w:t>54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5BA9F19A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1A67FA8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 xml:space="preserve">.........................., 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</w:t>
      </w:r>
    </w:p>
    <w:p w14:paraId="0B7C1A4A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.....................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33093C96" w14:textId="77777777" w:rsidR="00EE6987" w:rsidRPr="00B00972" w:rsidRDefault="009E183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........,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 w:rsidR="00C273FD"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046606B6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</w:t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</w:t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 ।</w:t>
      </w:r>
    </w:p>
    <w:p w14:paraId="591C1AC7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63C3A02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6F8A1FE9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20F72EE6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45CEEDC5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2E846B98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29207592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5D4B233A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, 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...............</w:t>
      </w:r>
    </w:p>
    <w:p w14:paraId="269342F6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.............................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7A7C9781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18CD1C4A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............</w:t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 ।</w:t>
      </w:r>
    </w:p>
    <w:p w14:paraId="0FC2F011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448083F5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1153284C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="009E183D">
        <w:rPr>
          <w:rFonts w:ascii="Preeti" w:hAnsi="Preeti" w:cs="Kalimati" w:hint="cs"/>
          <w:sz w:val="22"/>
          <w:szCs w:val="22"/>
          <w:cs/>
          <w:lang w:bidi="ne-NP"/>
        </w:rPr>
        <w:t>....................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3E3D9A5D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5C624E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2F9E" w14:textId="77777777" w:rsidR="005C624E" w:rsidRDefault="005C624E" w:rsidP="00E730A1">
      <w:r>
        <w:separator/>
      </w:r>
    </w:p>
  </w:endnote>
  <w:endnote w:type="continuationSeparator" w:id="0">
    <w:p w14:paraId="55EBC68E" w14:textId="77777777" w:rsidR="005C624E" w:rsidRDefault="005C624E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8579" w14:textId="77777777" w:rsidR="005C624E" w:rsidRDefault="005C624E" w:rsidP="00E730A1">
      <w:r>
        <w:separator/>
      </w:r>
    </w:p>
  </w:footnote>
  <w:footnote w:type="continuationSeparator" w:id="0">
    <w:p w14:paraId="6CEFB963" w14:textId="77777777" w:rsidR="005C624E" w:rsidRDefault="005C624E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E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624E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183D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5096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8E0D7"/>
  <w15:chartTrackingRefBased/>
  <w15:docId w15:val="{25E012A3-F402-4C4B-A0E7-22289151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VNBW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2024-02-24T07:48:00Z</dcterms:created>
  <dcterms:modified xsi:type="dcterms:W3CDTF">2024-02-24T07:48:00Z</dcterms:modified>
</cp:coreProperties>
</file>