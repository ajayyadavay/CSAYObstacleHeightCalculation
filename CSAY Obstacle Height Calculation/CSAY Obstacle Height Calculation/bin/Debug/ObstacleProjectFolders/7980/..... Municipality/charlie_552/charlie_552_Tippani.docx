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903" w:rsidRPr="00ED39BE" w:rsidRDefault="00282F88" w:rsidP="00ED39BE">
      <w:pPr>
        <w:rPr>
          <w:rFonts w:ascii="Preeti" w:hAnsi="Preeti"/>
          <w:b/>
          <w:sz w:val="28"/>
        </w:rPr>
      </w:pPr>
      <w:r w:rsidRPr="006E56E7">
        <w:rPr>
          <w:rFonts w:ascii="Preeti" w:hAnsi="Preeti"/>
          <w:b/>
          <w:noProof/>
          <w:color w:val="000000"/>
          <w:sz w:val="18"/>
          <w:szCs w:val="22"/>
        </w:rPr>
        <w:drawing>
          <wp:anchor distT="0" distB="0" distL="114300" distR="114300" simplePos="0" relativeHeight="251655680" behindDoc="0" locked="0" layoutInCell="1" allowOverlap="1" wp14:anchorId="4847F33D" wp14:editId="0B4B4C58">
            <wp:simplePos x="0" y="0"/>
            <wp:positionH relativeFrom="column">
              <wp:posOffset>6965315</wp:posOffset>
            </wp:positionH>
            <wp:positionV relativeFrom="paragraph">
              <wp:posOffset>29845</wp:posOffset>
            </wp:positionV>
            <wp:extent cx="952500" cy="466725"/>
            <wp:effectExtent l="0" t="0" r="0" b="0"/>
            <wp:wrapNone/>
            <wp:docPr id="4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DE5">
        <w:rPr>
          <w:rFonts w:ascii="Preeti" w:hAnsi="Preeti"/>
          <w:b/>
          <w:sz w:val="28"/>
        </w:rPr>
        <w:t xml:space="preserve"> </w:t>
      </w:r>
      <w:r w:rsidR="00192AE4">
        <w:rPr>
          <w:rFonts w:ascii="Preeti" w:hAnsi="Preeti"/>
          <w:b/>
          <w:sz w:val="28"/>
        </w:rPr>
        <w:t xml:space="preserve"> </w:t>
      </w:r>
      <w:r w:rsidR="00192AE4" w:rsidRPr="006E56E7">
        <w:rPr>
          <w:rFonts w:ascii="Preeti" w:hAnsi="Preeti"/>
          <w:b/>
          <w:sz w:val="28"/>
        </w:rPr>
        <w:t xml:space="preserve">                                 </w:t>
      </w:r>
    </w:p>
    <w:p w:rsidR="00F87903" w:rsidRDefault="00F87903" w:rsidP="00F87903">
      <w:pPr>
        <w:jc w:val="both"/>
        <w:rPr>
          <w:rFonts w:cs="Kokila"/>
          <w:sz w:val="44"/>
          <w:szCs w:val="36"/>
          <w:lang w:bidi="ne-NP"/>
        </w:rPr>
      </w:pPr>
    </w:p>
    <w:p w:rsidR="00F87903" w:rsidRPr="00C273FD" w:rsidRDefault="00F87903" w:rsidP="00F87903">
      <w:pPr>
        <w:rPr>
          <w:rFonts w:ascii="Preeti" w:hAnsi="Preeti" w:cstheme="minorBidi"/>
          <w:b/>
          <w:sz w:val="28"/>
          <w:lang w:bidi="ne-NP"/>
        </w:rPr>
      </w:pPr>
      <w:r>
        <w:rPr>
          <w:rFonts w:ascii="Preeti" w:hAnsi="Preeti" w:cs="Mangal" w:hint="cs"/>
          <w:b/>
          <w:sz w:val="28"/>
          <w:cs/>
          <w:lang w:bidi="ne-NP"/>
        </w:rPr>
        <w:t xml:space="preserve">                          </w:t>
      </w:r>
      <w:r>
        <w:rPr>
          <w:rFonts w:ascii="Preeti" w:hAnsi="Preeti"/>
          <w:b/>
          <w:sz w:val="28"/>
        </w:rPr>
        <w:t xml:space="preserve"> 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................</w:t>
      </w:r>
      <w:r w:rsidRPr="006E56E7">
        <w:rPr>
          <w:rFonts w:ascii="Preeti" w:hAnsi="Preeti"/>
          <w:b/>
          <w:sz w:val="28"/>
        </w:rPr>
        <w:t xml:space="preserve">gful/s p8\8og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</w:t>
      </w:r>
    </w:p>
    <w:p w:rsidR="00F87903" w:rsidRPr="00BC7A7E" w:rsidRDefault="00C273FD" w:rsidP="00F87903">
      <w:pPr>
        <w:ind w:left="-1080"/>
        <w:jc w:val="center"/>
        <w:rPr>
          <w:rFonts w:ascii="Preeti" w:hAnsi="Preeti" w:cs="Kokila"/>
          <w:b/>
          <w:bCs/>
          <w:sz w:val="36"/>
          <w:lang w:bidi="ne-NP"/>
        </w:rPr>
      </w:pPr>
      <w:r>
        <w:rPr>
          <w:rFonts w:ascii="Preeti" w:hAnsi="Preeti" w:cstheme="minorBidi" w:hint="cs"/>
          <w:b/>
          <w:bCs/>
          <w:sz w:val="36"/>
          <w:cs/>
          <w:lang w:bidi="ne-NP"/>
        </w:rPr>
        <w:t>................................</w:t>
      </w:r>
      <w:r w:rsidR="00F87903">
        <w:rPr>
          <w:rFonts w:ascii="Preeti" w:hAnsi="Preeti" w:cs="Kokila" w:hint="cs"/>
          <w:b/>
          <w:bCs/>
          <w:sz w:val="44"/>
          <w:szCs w:val="32"/>
          <w:cs/>
          <w:lang w:bidi="ne-NP"/>
        </w:rPr>
        <w:t xml:space="preserve"> </w:t>
      </w:r>
      <w:r w:rsidR="00F87903" w:rsidRPr="001449E7">
        <w:rPr>
          <w:rFonts w:ascii="Preeti" w:hAnsi="Preeti"/>
          <w:b/>
          <w:bCs/>
          <w:sz w:val="44"/>
          <w:szCs w:val="32"/>
        </w:rPr>
        <w:t>l</w:t>
      </w:r>
      <w:r w:rsidR="00F87903" w:rsidRPr="006E56E7">
        <w:rPr>
          <w:rFonts w:ascii="Preeti" w:hAnsi="Preeti"/>
          <w:b/>
          <w:bCs/>
          <w:sz w:val="36"/>
        </w:rPr>
        <w:t xml:space="preserve">jdfg:yn </w:t>
      </w:r>
      <w:r w:rsidR="00F87903" w:rsidRPr="00E026A5">
        <w:rPr>
          <w:rFonts w:ascii="Preeti" w:hAnsi="Preeti"/>
          <w:b/>
          <w:sz w:val="36"/>
          <w:szCs w:val="32"/>
        </w:rPr>
        <w:t xml:space="preserve">gful/s p8\8og </w:t>
      </w:r>
      <w:r w:rsidR="00F87903" w:rsidRPr="001449E7">
        <w:rPr>
          <w:rFonts w:ascii="Kokila" w:hAnsi="Kokila" w:cs="Kokila" w:hint="cs"/>
          <w:bCs/>
          <w:sz w:val="40"/>
          <w:szCs w:val="36"/>
          <w:cs/>
          <w:lang w:bidi="ne-NP"/>
        </w:rPr>
        <w:t>कार्यालय</w:t>
      </w:r>
    </w:p>
    <w:p w:rsidR="00F87903" w:rsidRPr="00C273FD" w:rsidRDefault="00C273FD" w:rsidP="00F87903">
      <w:pPr>
        <w:ind w:left="-1080"/>
        <w:jc w:val="center"/>
        <w:rPr>
          <w:rFonts w:ascii="Preeti" w:hAnsi="Preeti" w:cstheme="minorBidi"/>
          <w:sz w:val="32"/>
          <w:szCs w:val="25"/>
          <w:lang w:bidi="ne-NP"/>
        </w:rPr>
      </w:pP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</w:t>
      </w:r>
      <w:r w:rsidR="00F87903" w:rsidRPr="006E56E7">
        <w:rPr>
          <w:rFonts w:ascii="Preeti" w:hAnsi="Preeti"/>
          <w:color w:val="000000"/>
          <w:sz w:val="28"/>
          <w:szCs w:val="28"/>
        </w:rPr>
        <w:t xml:space="preserve">, </w:t>
      </w: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....................</w:t>
      </w:r>
    </w:p>
    <w:p w:rsidR="00F87903" w:rsidRPr="006E56E7" w:rsidRDefault="00F87903" w:rsidP="00F87903">
      <w:pPr>
        <w:ind w:left="-1080"/>
        <w:jc w:val="center"/>
        <w:rPr>
          <w:rFonts w:ascii="Preeti" w:hAnsi="Preeti"/>
          <w:b/>
          <w:bCs/>
          <w:sz w:val="36"/>
        </w:rPr>
      </w:pPr>
      <w:r w:rsidRPr="006E56E7">
        <w:rPr>
          <w:rFonts w:ascii="Preeti" w:hAnsi="Preeti"/>
          <w:b/>
          <w:bCs/>
          <w:sz w:val="36"/>
        </w:rPr>
        <w:t xml:space="preserve">  </w:t>
      </w:r>
    </w:p>
    <w:p w:rsidR="00F87903" w:rsidRDefault="00282F88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C44878" wp14:editId="4B1D1602">
                <wp:simplePos x="0" y="0"/>
                <wp:positionH relativeFrom="column">
                  <wp:posOffset>1520190</wp:posOffset>
                </wp:positionH>
                <wp:positionV relativeFrom="paragraph">
                  <wp:posOffset>3810</wp:posOffset>
                </wp:positionV>
                <wp:extent cx="2971800" cy="152400"/>
                <wp:effectExtent l="5715" t="10160" r="13335" b="18415"/>
                <wp:wrapNone/>
                <wp:docPr id="1992173225" name="WordArt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71800" cy="1524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2F88" w:rsidRDefault="00282F88" w:rsidP="00282F88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C44878" id="_x0000_t202" coordsize="21600,21600" o:spt="202" path="m,l,21600r21600,l21600,xe">
                <v:stroke joinstyle="miter"/>
                <v:path gradientshapeok="t" o:connecttype="rect"/>
              </v:shapetype>
              <v:shape id="WordArt 549" o:spid="_x0000_s1026" type="#_x0000_t202" style="position:absolute;left:0;text-align:left;margin-left:119.7pt;margin-top:.3pt;width:234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" filled="f" stroked="f">
                <o:lock v:ext="edit" shapetype="t"/>
                <v:textbox style="mso-fit-shape-to-text:t">
                  <w:txbxContent>
                    <w:p w:rsidR="00282F88" w:rsidRDefault="00282F88" w:rsidP="00282F88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  <w:r w:rsidR="00F87903" w:rsidRPr="006E56E7">
        <w:rPr>
          <w:rFonts w:ascii="Preeti" w:hAnsi="Preeti"/>
        </w:rPr>
        <w:t xml:space="preserve">                                    </w:t>
      </w:r>
    </w:p>
    <w:p w:rsidR="00F87903" w:rsidRDefault="00F87903" w:rsidP="00F87903">
      <w:pPr>
        <w:ind w:left="-1080"/>
        <w:jc w:val="center"/>
        <w:rPr>
          <w:rFonts w:ascii="Preeti" w:hAnsi="Preeti"/>
        </w:rPr>
      </w:pPr>
    </w:p>
    <w:p w:rsidR="00F87903" w:rsidRPr="006E56E7" w:rsidRDefault="00F87903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</w:rPr>
        <w:t xml:space="preserve">                                             </w:t>
      </w:r>
    </w:p>
    <w:p w:rsidR="00F87903" w:rsidRPr="006E56E7" w:rsidRDefault="00F87903" w:rsidP="00F87903">
      <w:pPr>
        <w:pStyle w:val="BodyTextIndent3"/>
        <w:spacing w:line="240" w:lineRule="auto"/>
        <w:jc w:val="left"/>
        <w:rPr>
          <w:lang w:val="en-US"/>
        </w:rPr>
      </w:pPr>
      <w:r w:rsidRPr="006E56E7">
        <w:t xml:space="preserve">                                                                                    </w:t>
      </w:r>
      <w:r w:rsidRPr="006E56E7">
        <w:rPr>
          <w:lang w:val="en-US"/>
        </w:rPr>
        <w:t xml:space="preserve"> </w:t>
      </w:r>
      <w:r w:rsidRPr="006E56E7">
        <w:t xml:space="preserve"> </w:t>
      </w:r>
    </w:p>
    <w:p w:rsidR="00F87903" w:rsidRPr="003D7DE5" w:rsidRDefault="00282F88" w:rsidP="00F87903">
      <w:pPr>
        <w:rPr>
          <w:rFonts w:ascii="Preeti" w:hAnsi="Preeti" w:cs="Kalimati"/>
          <w:sz w:val="22"/>
          <w:szCs w:val="22"/>
        </w:rPr>
      </w:pP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E232A7" wp14:editId="41BE0809">
                <wp:simplePos x="0" y="0"/>
                <wp:positionH relativeFrom="column">
                  <wp:posOffset>-54610</wp:posOffset>
                </wp:positionH>
                <wp:positionV relativeFrom="paragraph">
                  <wp:posOffset>314325</wp:posOffset>
                </wp:positionV>
                <wp:extent cx="0" cy="9372600"/>
                <wp:effectExtent l="12065" t="5080" r="6985" b="13970"/>
                <wp:wrapNone/>
                <wp:docPr id="1606035432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0FF15" id="Line 5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47132B" wp14:editId="6BB7208D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314325</wp:posOffset>
                </wp:positionV>
                <wp:extent cx="7924800" cy="0"/>
                <wp:effectExtent l="10795" t="5080" r="8255" b="13970"/>
                <wp:wrapNone/>
                <wp:docPr id="478283656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D0B44" id="Line 55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विष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>यः</w:t>
      </w:r>
      <w:r w:rsidR="00700258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AE279D">
        <w:rPr>
          <w:rFonts w:ascii="Preeti" w:hAnsi="Preeti" w:cs="Kalimati" w:hint="cs"/>
          <w:sz w:val="22"/>
          <w:szCs w:val="22"/>
          <w:cs/>
          <w:lang w:bidi="ne-NP"/>
        </w:rPr>
        <w:t>भवनको उचाई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सम्वन्धमा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।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 </w:t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                 </w:t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700258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मितिः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color w:val="FF3300"/>
          <w:sz w:val="22"/>
          <w:szCs w:val="22"/>
          <w:cs/>
          <w:lang w:bidi="ne-NP"/>
        </w:rPr>
        <w:t>0</w:t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2A4C41">
        <w:rPr>
          <w:rFonts w:cs="Kokila"/>
          <w:sz w:val="44"/>
          <w:szCs w:val="36"/>
          <w:cs/>
        </w:rPr>
        <w:tab/>
        <w:t xml:space="preserve">          </w:t>
      </w:r>
      <w:r w:rsidR="00F87903" w:rsidRPr="002A4C41">
        <w:rPr>
          <w:rFonts w:cs="Kokila"/>
          <w:sz w:val="44"/>
          <w:szCs w:val="36"/>
          <w:cs/>
        </w:rPr>
        <w:tab/>
      </w:r>
      <w:r w:rsidR="00F87903" w:rsidRPr="00DA48B9">
        <w:rPr>
          <w:rFonts w:cs="Kokila"/>
          <w:sz w:val="36"/>
          <w:szCs w:val="36"/>
          <w:cs/>
        </w:rPr>
        <w:t xml:space="preserve">      </w:t>
      </w:r>
      <w:r w:rsidR="00F87903" w:rsidRPr="00DA48B9">
        <w:rPr>
          <w:rFonts w:cs="Kokila"/>
          <w:sz w:val="36"/>
          <w:szCs w:val="36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F87903" w:rsidRPr="003D7DE5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ab/>
      </w:r>
    </w:p>
    <w:p w:rsidR="00F87903" w:rsidRPr="003D7DE5" w:rsidRDefault="00F87903" w:rsidP="00F87903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:rsidR="00AA4583" w:rsidRDefault="00AA4583" w:rsidP="00AA4583">
      <w:pPr>
        <w:jc w:val="both"/>
        <w:rPr>
          <w:rFonts w:ascii="Preeti" w:hAnsi="Preeti" w:cs="Kalimati"/>
          <w:sz w:val="22"/>
          <w:szCs w:val="22"/>
        </w:rPr>
      </w:pPr>
    </w:p>
    <w:p w:rsidR="003064A2" w:rsidRDefault="00AE279D" w:rsidP="00AA18E1">
      <w:pPr>
        <w:ind w:firstLine="720"/>
        <w:jc w:val="both"/>
        <w:rPr>
          <w:rFonts w:ascii="Kokila" w:hAnsi="Kokila" w:cs="Kalimati"/>
          <w:sz w:val="22"/>
          <w:szCs w:val="22"/>
          <w:lang w:bidi="ne-NP"/>
        </w:rPr>
      </w:pP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प्रस्तुत विषयमा </w:t>
      </w:r>
      <w:r w:rsidR="00AE590C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............... नगरपालिका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कार्यालयको च. नं. , मिति 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को पत्र र सो साथ प्राप्त जग्गाको नापी नक्सा, साईट प्लान, भवन निर्माण नक्सा तथा अन्य कागजपत्र पेश गरी भवन निर्माणको लागि सहमति माग गरेको व्यहोरा अनुरोध छ ।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>
        <w:rPr>
          <w:rFonts w:ascii="Kokila" w:hAnsi="Kokila" w:cs="Kalimati"/>
          <w:sz w:val="22"/>
          <w:szCs w:val="22"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अन्तर्गत </w:t>
      </w:r>
      <w:r>
        <w:rPr>
          <w:rFonts w:ascii="Kokila" w:hAnsi="Kokila" w:cs="Kalimati"/>
          <w:sz w:val="22"/>
          <w:szCs w:val="22"/>
          <w:lang w:bidi="ne-NP"/>
        </w:rPr>
        <w:t xml:space="preserve">Obstacle Limitation Surface (OLS) </w:t>
      </w:r>
      <w:r>
        <w:rPr>
          <w:rFonts w:ascii="Kokila" w:hAnsi="Kokila" w:cs="Kalimati" w:hint="cs"/>
          <w:sz w:val="22"/>
          <w:szCs w:val="22"/>
          <w:cs/>
          <w:lang w:bidi="ne-NP"/>
        </w:rPr>
        <w:t>मा भएक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ा मापदण्ड बमोजिम निर्माण सहमति दिन प्राप्त कागजपत्र तथा गुगल अर्थबाट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site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elevation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तथा रनवे देखि सो स्थान सम्मको दुरि लिई निर्माण हुने संरचनाको अधिक्तम उचाई निकालिएको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Calculation Sheet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यसै साथ संलग्न छ । सो अनुसार भवनको अधिकतम उचाई </w:t>
      </w:r>
      <w:r w:rsidR="00AE590C">
        <w:rPr>
          <w:rFonts w:ascii="Kokila" w:hAnsi="Kokila" w:cs="Kalimati"/>
          <w:color w:val="FF3300"/>
          <w:sz w:val="22"/>
          <w:szCs w:val="22"/>
          <w:cs/>
          <w:lang w:bidi="ne-NP"/>
        </w:rPr>
        <w:t>120.000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मिटर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(AMSL)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भएको पाइएको हुँदा </w:t>
      </w:r>
      <w:r w:rsidR="00AE590C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............... नगरपालिका-28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, कित्ता नं. </w:t>
      </w:r>
      <w:r w:rsidR="00AE590C">
        <w:rPr>
          <w:rFonts w:ascii="Kokila" w:hAnsi="Kokila" w:cs="Kalimati"/>
          <w:color w:val="FF3300"/>
          <w:sz w:val="22"/>
          <w:szCs w:val="22"/>
          <w:cs/>
          <w:lang w:bidi="ne-NP"/>
        </w:rPr>
        <w:t>552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मा उक्त उचाईको भवन निर्माणले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OLS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>मा बाधा नपर्ने हुँदा निर्माण सहमति दिन सकिने व्यहोरा निर्णयार्थ पेश गर्दछु ।</w:t>
      </w:r>
    </w:p>
    <w:p w:rsidR="00220EF1" w:rsidRPr="003D7DE5" w:rsidRDefault="00220EF1" w:rsidP="00220EF1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:rsidR="00220EF1" w:rsidRPr="003D7DE5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.........................., व. स.</w:t>
      </w:r>
    </w:p>
    <w:p w:rsidR="00220EF1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:rsidR="00EE6987" w:rsidRPr="00B00972" w:rsidRDefault="00C273FD" w:rsidP="00946B8D">
      <w:pPr>
        <w:rPr>
          <w:rFonts w:ascii="Preeti" w:hAnsi="Preeti" w:cs="Kalimati"/>
          <w:sz w:val="22"/>
          <w:szCs w:val="22"/>
          <w:u w:val="single"/>
          <w:lang w:bidi="ne-NP"/>
        </w:rPr>
      </w:pP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व. अ.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 xml:space="preserve"> ई. श्री </w:t>
      </w: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..............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>जी,</w:t>
      </w:r>
    </w:p>
    <w:p w:rsidR="00946B8D" w:rsidRPr="00946B8D" w:rsidRDefault="00946B8D" w:rsidP="00946B8D">
      <w:pPr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चेक जाँच गरी राय ।</w:t>
      </w:r>
    </w:p>
    <w:p w:rsidR="00946B8D" w:rsidRPr="003D7DE5" w:rsidRDefault="00946B8D" w:rsidP="00946B8D">
      <w:pPr>
        <w:ind w:left="648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:rsidR="00946B8D" w:rsidRPr="003D7DE5" w:rsidRDefault="00946B8D" w:rsidP="00946B8D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</w:t>
      </w:r>
    </w:p>
    <w:p w:rsidR="006F448F" w:rsidRDefault="00946B8D" w:rsidP="005C4D19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:rsidR="005C4D19" w:rsidRPr="003D7DE5" w:rsidRDefault="005C4D19" w:rsidP="005C4D19">
      <w:pPr>
        <w:ind w:left="630" w:firstLine="720"/>
        <w:jc w:val="right"/>
        <w:rPr>
          <w:rFonts w:ascii="Preeti" w:hAnsi="Preeti" w:cs="Kalimati"/>
          <w:sz w:val="22"/>
          <w:szCs w:val="22"/>
          <w:cs/>
          <w:lang w:bidi="ne-NP"/>
        </w:rPr>
      </w:pPr>
    </w:p>
    <w:p w:rsidR="006F448F" w:rsidRDefault="006F448F" w:rsidP="006F448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:rsidR="00F87903" w:rsidRPr="003D7DE5" w:rsidRDefault="006F448F" w:rsidP="008D195A">
      <w:pPr>
        <w:jc w:val="both"/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उक्त पेश भई आएका </w:t>
      </w:r>
      <w:r w:rsidRPr="00212495">
        <w:rPr>
          <w:rFonts w:ascii="Kokila" w:hAnsi="Kokila" w:cs="Kalimati"/>
          <w:sz w:val="28"/>
          <w:szCs w:val="28"/>
          <w:lang w:bidi="ne-NP"/>
        </w:rPr>
        <w:t>Calculation Sheet</w:t>
      </w:r>
      <w:r>
        <w:rPr>
          <w:rFonts w:ascii="Kokila" w:hAnsi="Kokila" w:cs="Kalimati"/>
          <w:sz w:val="22"/>
          <w:szCs w:val="22"/>
          <w:lang w:bidi="ne-NP"/>
        </w:rPr>
        <w:t xml:space="preserve">,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नक्सा तथा अन्य कागजपत्रहरु चेक जाँच गर्दा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 w:rsidR="00C273FD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अनुसार </w:t>
      </w:r>
      <w:r>
        <w:rPr>
          <w:rFonts w:ascii="Kokila" w:hAnsi="Kokila" w:cs="Kalimati"/>
          <w:sz w:val="22"/>
          <w:szCs w:val="22"/>
          <w:lang w:bidi="ne-NP"/>
        </w:rPr>
        <w:t xml:space="preserve">OLS penetrate </w:t>
      </w:r>
      <w:r>
        <w:rPr>
          <w:rFonts w:ascii="Kokila" w:hAnsi="Kokila" w:cs="Kalimati" w:hint="cs"/>
          <w:sz w:val="22"/>
          <w:szCs w:val="22"/>
          <w:cs/>
          <w:lang w:bidi="ne-NP"/>
        </w:rPr>
        <w:t>नगरेकोले सहमति दिन सकिने व्यहोरा पेश गर्दछु ।</w:t>
      </w:r>
    </w:p>
    <w:p w:rsidR="00F87903" w:rsidRPr="003D7DE5" w:rsidRDefault="00453442" w:rsidP="00F87903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:rsidR="00F87903" w:rsidRPr="003D7DE5" w:rsidRDefault="00F87903" w:rsidP="00F87903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, व. अ.</w:t>
      </w:r>
    </w:p>
    <w:p w:rsidR="00F87903" w:rsidRDefault="00F87903" w:rsidP="00E21E7E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E1DE5"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:rsidR="00086B7F" w:rsidRDefault="00086B7F" w:rsidP="00086B7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महाप्रबन्धक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:rsidR="00086B7F" w:rsidRPr="003D7DE5" w:rsidRDefault="00086B7F" w:rsidP="00086B7F">
      <w:pPr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माथि पेश भए बमोजिमको व्होरा स्वीकृतार्थ पेश गर्दछु ।</w:t>
      </w:r>
    </w:p>
    <w:p w:rsidR="00086B7F" w:rsidRPr="003D7DE5" w:rsidRDefault="00086B7F" w:rsidP="00086B7F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:rsidR="00086B7F" w:rsidRPr="003D7DE5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</w:t>
      </w:r>
    </w:p>
    <w:p w:rsidR="00086B7F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:rsidR="00086B7F" w:rsidRDefault="00086B7F" w:rsidP="00086B7F">
      <w:pPr>
        <w:ind w:left="630" w:firstLine="720"/>
        <w:jc w:val="right"/>
        <w:rPr>
          <w:rFonts w:cs="Kokila"/>
          <w:sz w:val="44"/>
          <w:szCs w:val="36"/>
          <w:lang w:bidi="ne-NP"/>
        </w:rPr>
      </w:pPr>
    </w:p>
    <w:sectPr w:rsidR="00086B7F" w:rsidSect="0077702D">
      <w:pgSz w:w="11907" w:h="16840" w:code="9"/>
      <w:pgMar w:top="540" w:right="477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590C" w:rsidRDefault="00AE590C" w:rsidP="00E730A1">
      <w:r>
        <w:separator/>
      </w:r>
    </w:p>
  </w:endnote>
  <w:endnote w:type="continuationSeparator" w:id="0">
    <w:p w:rsidR="00AE590C" w:rsidRDefault="00AE590C" w:rsidP="00E7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590C" w:rsidRDefault="00AE590C" w:rsidP="00E730A1">
      <w:r>
        <w:separator/>
      </w:r>
    </w:p>
  </w:footnote>
  <w:footnote w:type="continuationSeparator" w:id="0">
    <w:p w:rsidR="00AE590C" w:rsidRDefault="00AE590C" w:rsidP="00E73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gutterAtTop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0C"/>
    <w:rsid w:val="00000147"/>
    <w:rsid w:val="000029A5"/>
    <w:rsid w:val="00003E0A"/>
    <w:rsid w:val="00003F9E"/>
    <w:rsid w:val="000100A5"/>
    <w:rsid w:val="000122E1"/>
    <w:rsid w:val="00012DE9"/>
    <w:rsid w:val="00013250"/>
    <w:rsid w:val="00013576"/>
    <w:rsid w:val="000137FF"/>
    <w:rsid w:val="00016188"/>
    <w:rsid w:val="000179CD"/>
    <w:rsid w:val="000179FA"/>
    <w:rsid w:val="00017BFD"/>
    <w:rsid w:val="000212B2"/>
    <w:rsid w:val="00021EEC"/>
    <w:rsid w:val="000225F0"/>
    <w:rsid w:val="00022F51"/>
    <w:rsid w:val="000230C8"/>
    <w:rsid w:val="000230CC"/>
    <w:rsid w:val="000256F6"/>
    <w:rsid w:val="000259A5"/>
    <w:rsid w:val="00026FBA"/>
    <w:rsid w:val="000318C9"/>
    <w:rsid w:val="00031C1D"/>
    <w:rsid w:val="00031D7B"/>
    <w:rsid w:val="000332E6"/>
    <w:rsid w:val="00035281"/>
    <w:rsid w:val="0003587E"/>
    <w:rsid w:val="00035F61"/>
    <w:rsid w:val="00037307"/>
    <w:rsid w:val="000404A3"/>
    <w:rsid w:val="00041019"/>
    <w:rsid w:val="000410F4"/>
    <w:rsid w:val="0004493D"/>
    <w:rsid w:val="00044E86"/>
    <w:rsid w:val="00045C87"/>
    <w:rsid w:val="00045FB6"/>
    <w:rsid w:val="000464B1"/>
    <w:rsid w:val="00047D1B"/>
    <w:rsid w:val="000514FB"/>
    <w:rsid w:val="00051AA2"/>
    <w:rsid w:val="00051ED7"/>
    <w:rsid w:val="000522FA"/>
    <w:rsid w:val="0005250C"/>
    <w:rsid w:val="00053ABA"/>
    <w:rsid w:val="00055B9A"/>
    <w:rsid w:val="00055D99"/>
    <w:rsid w:val="0005681A"/>
    <w:rsid w:val="0006099C"/>
    <w:rsid w:val="00063094"/>
    <w:rsid w:val="00063903"/>
    <w:rsid w:val="00065C64"/>
    <w:rsid w:val="00065E2F"/>
    <w:rsid w:val="00065E6D"/>
    <w:rsid w:val="00066ADF"/>
    <w:rsid w:val="000670CA"/>
    <w:rsid w:val="00070B7A"/>
    <w:rsid w:val="00071CBE"/>
    <w:rsid w:val="000731DA"/>
    <w:rsid w:val="000733E0"/>
    <w:rsid w:val="00073613"/>
    <w:rsid w:val="00076A54"/>
    <w:rsid w:val="00076DC6"/>
    <w:rsid w:val="00076E7A"/>
    <w:rsid w:val="00076FA4"/>
    <w:rsid w:val="00077371"/>
    <w:rsid w:val="00080417"/>
    <w:rsid w:val="0008063D"/>
    <w:rsid w:val="00081818"/>
    <w:rsid w:val="000828B7"/>
    <w:rsid w:val="00082B95"/>
    <w:rsid w:val="0008318C"/>
    <w:rsid w:val="00085544"/>
    <w:rsid w:val="00086B7F"/>
    <w:rsid w:val="0009261F"/>
    <w:rsid w:val="00092941"/>
    <w:rsid w:val="0009347D"/>
    <w:rsid w:val="00094364"/>
    <w:rsid w:val="000955B7"/>
    <w:rsid w:val="000A217C"/>
    <w:rsid w:val="000A5622"/>
    <w:rsid w:val="000A5E99"/>
    <w:rsid w:val="000A62B2"/>
    <w:rsid w:val="000A68DD"/>
    <w:rsid w:val="000B1D6B"/>
    <w:rsid w:val="000B2625"/>
    <w:rsid w:val="000B269A"/>
    <w:rsid w:val="000B37C2"/>
    <w:rsid w:val="000B4094"/>
    <w:rsid w:val="000B4946"/>
    <w:rsid w:val="000B60B9"/>
    <w:rsid w:val="000B66C1"/>
    <w:rsid w:val="000B6B92"/>
    <w:rsid w:val="000B739F"/>
    <w:rsid w:val="000C02ED"/>
    <w:rsid w:val="000C165F"/>
    <w:rsid w:val="000C3DF1"/>
    <w:rsid w:val="000C6E1D"/>
    <w:rsid w:val="000C7FD6"/>
    <w:rsid w:val="000D1CD0"/>
    <w:rsid w:val="000D1DA8"/>
    <w:rsid w:val="000D4520"/>
    <w:rsid w:val="000D5124"/>
    <w:rsid w:val="000D5182"/>
    <w:rsid w:val="000D6A34"/>
    <w:rsid w:val="000D6D95"/>
    <w:rsid w:val="000D6DD9"/>
    <w:rsid w:val="000D7124"/>
    <w:rsid w:val="000D7F11"/>
    <w:rsid w:val="000E13FD"/>
    <w:rsid w:val="000E2798"/>
    <w:rsid w:val="000E3145"/>
    <w:rsid w:val="000E6585"/>
    <w:rsid w:val="000E744B"/>
    <w:rsid w:val="000E7E68"/>
    <w:rsid w:val="000F059A"/>
    <w:rsid w:val="000F1205"/>
    <w:rsid w:val="000F14A3"/>
    <w:rsid w:val="000F259D"/>
    <w:rsid w:val="000F25AC"/>
    <w:rsid w:val="000F3F61"/>
    <w:rsid w:val="000F5579"/>
    <w:rsid w:val="000F7E3C"/>
    <w:rsid w:val="001002D3"/>
    <w:rsid w:val="00101164"/>
    <w:rsid w:val="001014D2"/>
    <w:rsid w:val="001018E8"/>
    <w:rsid w:val="00101BAD"/>
    <w:rsid w:val="00101C6C"/>
    <w:rsid w:val="00102FFF"/>
    <w:rsid w:val="001032F2"/>
    <w:rsid w:val="00104529"/>
    <w:rsid w:val="00105FD9"/>
    <w:rsid w:val="00107863"/>
    <w:rsid w:val="00111F4F"/>
    <w:rsid w:val="00115E3E"/>
    <w:rsid w:val="0011724F"/>
    <w:rsid w:val="001179F2"/>
    <w:rsid w:val="00120DFD"/>
    <w:rsid w:val="0012117E"/>
    <w:rsid w:val="00121A94"/>
    <w:rsid w:val="00122748"/>
    <w:rsid w:val="00122EC9"/>
    <w:rsid w:val="00124483"/>
    <w:rsid w:val="00126BAA"/>
    <w:rsid w:val="00127776"/>
    <w:rsid w:val="00127EDE"/>
    <w:rsid w:val="001304D6"/>
    <w:rsid w:val="00131FDB"/>
    <w:rsid w:val="00132920"/>
    <w:rsid w:val="001335E3"/>
    <w:rsid w:val="00134B8B"/>
    <w:rsid w:val="00135E4A"/>
    <w:rsid w:val="0013649D"/>
    <w:rsid w:val="001373DB"/>
    <w:rsid w:val="001402BC"/>
    <w:rsid w:val="00140C0E"/>
    <w:rsid w:val="00141995"/>
    <w:rsid w:val="00142AD2"/>
    <w:rsid w:val="00144218"/>
    <w:rsid w:val="001447CB"/>
    <w:rsid w:val="001449E7"/>
    <w:rsid w:val="00144A09"/>
    <w:rsid w:val="00147659"/>
    <w:rsid w:val="00151FE1"/>
    <w:rsid w:val="0015297B"/>
    <w:rsid w:val="00153376"/>
    <w:rsid w:val="00153936"/>
    <w:rsid w:val="00155768"/>
    <w:rsid w:val="00155D0E"/>
    <w:rsid w:val="00156FED"/>
    <w:rsid w:val="00157626"/>
    <w:rsid w:val="00157E36"/>
    <w:rsid w:val="00160774"/>
    <w:rsid w:val="00160A08"/>
    <w:rsid w:val="00161724"/>
    <w:rsid w:val="00161CB1"/>
    <w:rsid w:val="00163D55"/>
    <w:rsid w:val="0016443E"/>
    <w:rsid w:val="00164511"/>
    <w:rsid w:val="0016560D"/>
    <w:rsid w:val="00166ABD"/>
    <w:rsid w:val="0016790A"/>
    <w:rsid w:val="00172288"/>
    <w:rsid w:val="00172F27"/>
    <w:rsid w:val="001769EE"/>
    <w:rsid w:val="00176FFA"/>
    <w:rsid w:val="00177CE2"/>
    <w:rsid w:val="0018028E"/>
    <w:rsid w:val="00181080"/>
    <w:rsid w:val="001812D9"/>
    <w:rsid w:val="001847B2"/>
    <w:rsid w:val="001871FA"/>
    <w:rsid w:val="00187253"/>
    <w:rsid w:val="00187B4A"/>
    <w:rsid w:val="00192AE4"/>
    <w:rsid w:val="0019356C"/>
    <w:rsid w:val="00193F3D"/>
    <w:rsid w:val="001966B2"/>
    <w:rsid w:val="00196CD7"/>
    <w:rsid w:val="00196D0C"/>
    <w:rsid w:val="001A06F0"/>
    <w:rsid w:val="001A281D"/>
    <w:rsid w:val="001A57BE"/>
    <w:rsid w:val="001A7402"/>
    <w:rsid w:val="001B22AB"/>
    <w:rsid w:val="001B2ECD"/>
    <w:rsid w:val="001B3452"/>
    <w:rsid w:val="001B3FAE"/>
    <w:rsid w:val="001B4B89"/>
    <w:rsid w:val="001B4E35"/>
    <w:rsid w:val="001B60B9"/>
    <w:rsid w:val="001B64C8"/>
    <w:rsid w:val="001B6843"/>
    <w:rsid w:val="001C0B48"/>
    <w:rsid w:val="001C1163"/>
    <w:rsid w:val="001C1AB7"/>
    <w:rsid w:val="001C3068"/>
    <w:rsid w:val="001C37E6"/>
    <w:rsid w:val="001C473B"/>
    <w:rsid w:val="001C5679"/>
    <w:rsid w:val="001C6542"/>
    <w:rsid w:val="001C72B4"/>
    <w:rsid w:val="001D0D1A"/>
    <w:rsid w:val="001D2F3A"/>
    <w:rsid w:val="001D4377"/>
    <w:rsid w:val="001D45AE"/>
    <w:rsid w:val="001D4929"/>
    <w:rsid w:val="001D551C"/>
    <w:rsid w:val="001D5725"/>
    <w:rsid w:val="001E2EF7"/>
    <w:rsid w:val="001E4162"/>
    <w:rsid w:val="001E45C5"/>
    <w:rsid w:val="001E75CD"/>
    <w:rsid w:val="001E7A85"/>
    <w:rsid w:val="001E7EDB"/>
    <w:rsid w:val="001F0B3B"/>
    <w:rsid w:val="001F14BB"/>
    <w:rsid w:val="001F1A9B"/>
    <w:rsid w:val="001F5D65"/>
    <w:rsid w:val="001F696A"/>
    <w:rsid w:val="001F6986"/>
    <w:rsid w:val="00200A79"/>
    <w:rsid w:val="00200BB0"/>
    <w:rsid w:val="00200BF5"/>
    <w:rsid w:val="00201582"/>
    <w:rsid w:val="00203DD6"/>
    <w:rsid w:val="00204212"/>
    <w:rsid w:val="00204B60"/>
    <w:rsid w:val="0020524B"/>
    <w:rsid w:val="00206B25"/>
    <w:rsid w:val="002071EF"/>
    <w:rsid w:val="002104EE"/>
    <w:rsid w:val="00212495"/>
    <w:rsid w:val="0021392B"/>
    <w:rsid w:val="00214AF0"/>
    <w:rsid w:val="00217525"/>
    <w:rsid w:val="00220265"/>
    <w:rsid w:val="00220D9F"/>
    <w:rsid w:val="00220E60"/>
    <w:rsid w:val="00220EF1"/>
    <w:rsid w:val="00221314"/>
    <w:rsid w:val="00221860"/>
    <w:rsid w:val="002219D7"/>
    <w:rsid w:val="00222723"/>
    <w:rsid w:val="00222E38"/>
    <w:rsid w:val="002240D4"/>
    <w:rsid w:val="0022412D"/>
    <w:rsid w:val="00225C59"/>
    <w:rsid w:val="002261B2"/>
    <w:rsid w:val="00226AFB"/>
    <w:rsid w:val="00230945"/>
    <w:rsid w:val="00231E00"/>
    <w:rsid w:val="00232023"/>
    <w:rsid w:val="002332E6"/>
    <w:rsid w:val="00233DBF"/>
    <w:rsid w:val="00233E61"/>
    <w:rsid w:val="00234A27"/>
    <w:rsid w:val="0023533C"/>
    <w:rsid w:val="00235A74"/>
    <w:rsid w:val="00236C80"/>
    <w:rsid w:val="002508F1"/>
    <w:rsid w:val="00251656"/>
    <w:rsid w:val="00254D37"/>
    <w:rsid w:val="002559BF"/>
    <w:rsid w:val="00255C04"/>
    <w:rsid w:val="00256294"/>
    <w:rsid w:val="002574A3"/>
    <w:rsid w:val="0026073F"/>
    <w:rsid w:val="00260D78"/>
    <w:rsid w:val="00261F06"/>
    <w:rsid w:val="00262CAB"/>
    <w:rsid w:val="00262CFC"/>
    <w:rsid w:val="00266183"/>
    <w:rsid w:val="0026626E"/>
    <w:rsid w:val="0026636C"/>
    <w:rsid w:val="00266E78"/>
    <w:rsid w:val="00267341"/>
    <w:rsid w:val="002674CF"/>
    <w:rsid w:val="002700A2"/>
    <w:rsid w:val="00273970"/>
    <w:rsid w:val="0027581F"/>
    <w:rsid w:val="0027678E"/>
    <w:rsid w:val="002779F8"/>
    <w:rsid w:val="00280891"/>
    <w:rsid w:val="002812E8"/>
    <w:rsid w:val="00281AFF"/>
    <w:rsid w:val="0028237C"/>
    <w:rsid w:val="00282F3A"/>
    <w:rsid w:val="00282F88"/>
    <w:rsid w:val="00283058"/>
    <w:rsid w:val="00283EF9"/>
    <w:rsid w:val="002868CD"/>
    <w:rsid w:val="00291EF2"/>
    <w:rsid w:val="00292D4D"/>
    <w:rsid w:val="0029396D"/>
    <w:rsid w:val="00293A92"/>
    <w:rsid w:val="00293DEB"/>
    <w:rsid w:val="002A09CF"/>
    <w:rsid w:val="002A22FE"/>
    <w:rsid w:val="002A367B"/>
    <w:rsid w:val="002A3786"/>
    <w:rsid w:val="002A42DC"/>
    <w:rsid w:val="002A4C41"/>
    <w:rsid w:val="002A5308"/>
    <w:rsid w:val="002A69C8"/>
    <w:rsid w:val="002A7EA9"/>
    <w:rsid w:val="002B1941"/>
    <w:rsid w:val="002B54D9"/>
    <w:rsid w:val="002B63A9"/>
    <w:rsid w:val="002B7B99"/>
    <w:rsid w:val="002C0E57"/>
    <w:rsid w:val="002C229E"/>
    <w:rsid w:val="002C2BD8"/>
    <w:rsid w:val="002C2DCE"/>
    <w:rsid w:val="002C4256"/>
    <w:rsid w:val="002C4EE4"/>
    <w:rsid w:val="002C63D1"/>
    <w:rsid w:val="002C706C"/>
    <w:rsid w:val="002C7AA0"/>
    <w:rsid w:val="002D0254"/>
    <w:rsid w:val="002D04F4"/>
    <w:rsid w:val="002D243F"/>
    <w:rsid w:val="002D2BFF"/>
    <w:rsid w:val="002D4903"/>
    <w:rsid w:val="002D573E"/>
    <w:rsid w:val="002D5C80"/>
    <w:rsid w:val="002D69E4"/>
    <w:rsid w:val="002E3C3C"/>
    <w:rsid w:val="002E50E6"/>
    <w:rsid w:val="002E5A64"/>
    <w:rsid w:val="002F145B"/>
    <w:rsid w:val="002F16C8"/>
    <w:rsid w:val="002F1AEA"/>
    <w:rsid w:val="002F1DFA"/>
    <w:rsid w:val="002F27BC"/>
    <w:rsid w:val="002F2CFE"/>
    <w:rsid w:val="002F4ACE"/>
    <w:rsid w:val="002F5CD2"/>
    <w:rsid w:val="002F6B76"/>
    <w:rsid w:val="002F72D3"/>
    <w:rsid w:val="003004D7"/>
    <w:rsid w:val="003014C0"/>
    <w:rsid w:val="0030150C"/>
    <w:rsid w:val="00303A65"/>
    <w:rsid w:val="003052DA"/>
    <w:rsid w:val="003064A2"/>
    <w:rsid w:val="00310425"/>
    <w:rsid w:val="00310519"/>
    <w:rsid w:val="0031332F"/>
    <w:rsid w:val="00314997"/>
    <w:rsid w:val="00316075"/>
    <w:rsid w:val="003170B9"/>
    <w:rsid w:val="003200A3"/>
    <w:rsid w:val="003205DB"/>
    <w:rsid w:val="003212EE"/>
    <w:rsid w:val="00322079"/>
    <w:rsid w:val="00322AA3"/>
    <w:rsid w:val="00322EC5"/>
    <w:rsid w:val="00327413"/>
    <w:rsid w:val="00330FCF"/>
    <w:rsid w:val="003340D7"/>
    <w:rsid w:val="00334190"/>
    <w:rsid w:val="0033424E"/>
    <w:rsid w:val="00334D87"/>
    <w:rsid w:val="0033715F"/>
    <w:rsid w:val="00337ED5"/>
    <w:rsid w:val="00342973"/>
    <w:rsid w:val="00342DC6"/>
    <w:rsid w:val="003446E1"/>
    <w:rsid w:val="003448FC"/>
    <w:rsid w:val="00345588"/>
    <w:rsid w:val="00350604"/>
    <w:rsid w:val="00351A54"/>
    <w:rsid w:val="00351D46"/>
    <w:rsid w:val="00352C84"/>
    <w:rsid w:val="00353F8B"/>
    <w:rsid w:val="003574FA"/>
    <w:rsid w:val="00357B62"/>
    <w:rsid w:val="0036013B"/>
    <w:rsid w:val="00361427"/>
    <w:rsid w:val="003633A0"/>
    <w:rsid w:val="003636CF"/>
    <w:rsid w:val="003639CA"/>
    <w:rsid w:val="0036506C"/>
    <w:rsid w:val="00366197"/>
    <w:rsid w:val="00366A52"/>
    <w:rsid w:val="00367F0F"/>
    <w:rsid w:val="00371A56"/>
    <w:rsid w:val="00371B97"/>
    <w:rsid w:val="0037244F"/>
    <w:rsid w:val="00374173"/>
    <w:rsid w:val="003742B5"/>
    <w:rsid w:val="0037456F"/>
    <w:rsid w:val="00375688"/>
    <w:rsid w:val="00375F28"/>
    <w:rsid w:val="00376BB0"/>
    <w:rsid w:val="00376E88"/>
    <w:rsid w:val="003804C7"/>
    <w:rsid w:val="00381C23"/>
    <w:rsid w:val="00383969"/>
    <w:rsid w:val="00384152"/>
    <w:rsid w:val="00385176"/>
    <w:rsid w:val="00385CDC"/>
    <w:rsid w:val="00386384"/>
    <w:rsid w:val="003876D0"/>
    <w:rsid w:val="00390499"/>
    <w:rsid w:val="00391A42"/>
    <w:rsid w:val="00392DB9"/>
    <w:rsid w:val="00392FC7"/>
    <w:rsid w:val="00394154"/>
    <w:rsid w:val="00396746"/>
    <w:rsid w:val="003A006D"/>
    <w:rsid w:val="003A1E83"/>
    <w:rsid w:val="003A210F"/>
    <w:rsid w:val="003A269B"/>
    <w:rsid w:val="003A427D"/>
    <w:rsid w:val="003A5609"/>
    <w:rsid w:val="003A61BD"/>
    <w:rsid w:val="003A7318"/>
    <w:rsid w:val="003B1896"/>
    <w:rsid w:val="003B1FAC"/>
    <w:rsid w:val="003B24F4"/>
    <w:rsid w:val="003B287F"/>
    <w:rsid w:val="003B6661"/>
    <w:rsid w:val="003C024E"/>
    <w:rsid w:val="003C03A1"/>
    <w:rsid w:val="003C07BD"/>
    <w:rsid w:val="003C1708"/>
    <w:rsid w:val="003C1F4B"/>
    <w:rsid w:val="003C242E"/>
    <w:rsid w:val="003C3FDB"/>
    <w:rsid w:val="003C6706"/>
    <w:rsid w:val="003C7132"/>
    <w:rsid w:val="003C7892"/>
    <w:rsid w:val="003D01A2"/>
    <w:rsid w:val="003D4EC7"/>
    <w:rsid w:val="003D6040"/>
    <w:rsid w:val="003D6364"/>
    <w:rsid w:val="003D66C2"/>
    <w:rsid w:val="003D6A36"/>
    <w:rsid w:val="003D7CED"/>
    <w:rsid w:val="003E2933"/>
    <w:rsid w:val="003E470D"/>
    <w:rsid w:val="003E4DB1"/>
    <w:rsid w:val="003E523E"/>
    <w:rsid w:val="003E73D2"/>
    <w:rsid w:val="003F2C9F"/>
    <w:rsid w:val="003F3135"/>
    <w:rsid w:val="003F56E9"/>
    <w:rsid w:val="003F632D"/>
    <w:rsid w:val="00400AE4"/>
    <w:rsid w:val="004018AE"/>
    <w:rsid w:val="0040352B"/>
    <w:rsid w:val="00403BA0"/>
    <w:rsid w:val="004040A2"/>
    <w:rsid w:val="004040D4"/>
    <w:rsid w:val="004043A7"/>
    <w:rsid w:val="004045FA"/>
    <w:rsid w:val="00404D28"/>
    <w:rsid w:val="00405D40"/>
    <w:rsid w:val="00406044"/>
    <w:rsid w:val="00406818"/>
    <w:rsid w:val="00410B37"/>
    <w:rsid w:val="004115A1"/>
    <w:rsid w:val="0041298A"/>
    <w:rsid w:val="00412FB4"/>
    <w:rsid w:val="004142BC"/>
    <w:rsid w:val="00415256"/>
    <w:rsid w:val="00415868"/>
    <w:rsid w:val="00415879"/>
    <w:rsid w:val="00415F4B"/>
    <w:rsid w:val="00416482"/>
    <w:rsid w:val="00420C6A"/>
    <w:rsid w:val="00421CEC"/>
    <w:rsid w:val="004229CF"/>
    <w:rsid w:val="00422F2F"/>
    <w:rsid w:val="004231A7"/>
    <w:rsid w:val="00423B48"/>
    <w:rsid w:val="0042424C"/>
    <w:rsid w:val="004273AE"/>
    <w:rsid w:val="00430DA9"/>
    <w:rsid w:val="00431193"/>
    <w:rsid w:val="00432AA3"/>
    <w:rsid w:val="00433FC5"/>
    <w:rsid w:val="0043400D"/>
    <w:rsid w:val="004354B9"/>
    <w:rsid w:val="00441187"/>
    <w:rsid w:val="00441788"/>
    <w:rsid w:val="00442161"/>
    <w:rsid w:val="00443AA1"/>
    <w:rsid w:val="004440FE"/>
    <w:rsid w:val="004450CD"/>
    <w:rsid w:val="00446023"/>
    <w:rsid w:val="00446CA1"/>
    <w:rsid w:val="00451782"/>
    <w:rsid w:val="00453442"/>
    <w:rsid w:val="004534F1"/>
    <w:rsid w:val="00453761"/>
    <w:rsid w:val="0045481D"/>
    <w:rsid w:val="00454A31"/>
    <w:rsid w:val="00455662"/>
    <w:rsid w:val="00456364"/>
    <w:rsid w:val="0045647B"/>
    <w:rsid w:val="004577D4"/>
    <w:rsid w:val="00460070"/>
    <w:rsid w:val="00460286"/>
    <w:rsid w:val="0046118C"/>
    <w:rsid w:val="00461722"/>
    <w:rsid w:val="00461786"/>
    <w:rsid w:val="00462301"/>
    <w:rsid w:val="00462B59"/>
    <w:rsid w:val="0046311C"/>
    <w:rsid w:val="0046659A"/>
    <w:rsid w:val="004674F1"/>
    <w:rsid w:val="004675CC"/>
    <w:rsid w:val="00467CE5"/>
    <w:rsid w:val="004700F3"/>
    <w:rsid w:val="00470366"/>
    <w:rsid w:val="00471590"/>
    <w:rsid w:val="004717DD"/>
    <w:rsid w:val="0047561E"/>
    <w:rsid w:val="00476198"/>
    <w:rsid w:val="0048060F"/>
    <w:rsid w:val="00480C40"/>
    <w:rsid w:val="00482A35"/>
    <w:rsid w:val="00483C83"/>
    <w:rsid w:val="00483D6D"/>
    <w:rsid w:val="00484036"/>
    <w:rsid w:val="00490259"/>
    <w:rsid w:val="00490508"/>
    <w:rsid w:val="00491D96"/>
    <w:rsid w:val="00491F54"/>
    <w:rsid w:val="0049237F"/>
    <w:rsid w:val="00494415"/>
    <w:rsid w:val="00495B71"/>
    <w:rsid w:val="00495B77"/>
    <w:rsid w:val="00496147"/>
    <w:rsid w:val="00496EDF"/>
    <w:rsid w:val="004A0AA7"/>
    <w:rsid w:val="004A2DA0"/>
    <w:rsid w:val="004A59B8"/>
    <w:rsid w:val="004A6DB1"/>
    <w:rsid w:val="004B0CB2"/>
    <w:rsid w:val="004B17A9"/>
    <w:rsid w:val="004B369F"/>
    <w:rsid w:val="004B4E70"/>
    <w:rsid w:val="004B54D4"/>
    <w:rsid w:val="004B620F"/>
    <w:rsid w:val="004B6C55"/>
    <w:rsid w:val="004B7051"/>
    <w:rsid w:val="004C04AF"/>
    <w:rsid w:val="004C05D5"/>
    <w:rsid w:val="004C1302"/>
    <w:rsid w:val="004C502A"/>
    <w:rsid w:val="004C59E3"/>
    <w:rsid w:val="004C5A1D"/>
    <w:rsid w:val="004C6BFA"/>
    <w:rsid w:val="004D0B18"/>
    <w:rsid w:val="004D3248"/>
    <w:rsid w:val="004D3735"/>
    <w:rsid w:val="004D3FBE"/>
    <w:rsid w:val="004D51DF"/>
    <w:rsid w:val="004D549B"/>
    <w:rsid w:val="004D566C"/>
    <w:rsid w:val="004D72F5"/>
    <w:rsid w:val="004E1D72"/>
    <w:rsid w:val="004E3071"/>
    <w:rsid w:val="004E37FB"/>
    <w:rsid w:val="004E3C38"/>
    <w:rsid w:val="004E4756"/>
    <w:rsid w:val="004E69B4"/>
    <w:rsid w:val="004E6DE5"/>
    <w:rsid w:val="004E7F9D"/>
    <w:rsid w:val="004F0BDE"/>
    <w:rsid w:val="004F0F05"/>
    <w:rsid w:val="004F23DF"/>
    <w:rsid w:val="004F2D90"/>
    <w:rsid w:val="004F303C"/>
    <w:rsid w:val="0050083A"/>
    <w:rsid w:val="00501E2F"/>
    <w:rsid w:val="005029C8"/>
    <w:rsid w:val="00503144"/>
    <w:rsid w:val="005042CB"/>
    <w:rsid w:val="00506D4B"/>
    <w:rsid w:val="00507AB9"/>
    <w:rsid w:val="00512C13"/>
    <w:rsid w:val="0051375E"/>
    <w:rsid w:val="00516C4B"/>
    <w:rsid w:val="005179B6"/>
    <w:rsid w:val="00521323"/>
    <w:rsid w:val="005215DC"/>
    <w:rsid w:val="005218DC"/>
    <w:rsid w:val="00521DFA"/>
    <w:rsid w:val="005221A0"/>
    <w:rsid w:val="00522A00"/>
    <w:rsid w:val="005269F1"/>
    <w:rsid w:val="00526AA2"/>
    <w:rsid w:val="00526D88"/>
    <w:rsid w:val="005270BA"/>
    <w:rsid w:val="00530B41"/>
    <w:rsid w:val="00531028"/>
    <w:rsid w:val="005333BB"/>
    <w:rsid w:val="00534531"/>
    <w:rsid w:val="005349AB"/>
    <w:rsid w:val="00536E8D"/>
    <w:rsid w:val="00537633"/>
    <w:rsid w:val="00537873"/>
    <w:rsid w:val="005401A9"/>
    <w:rsid w:val="00542BED"/>
    <w:rsid w:val="00543520"/>
    <w:rsid w:val="00544BD8"/>
    <w:rsid w:val="0054532E"/>
    <w:rsid w:val="005461C4"/>
    <w:rsid w:val="00550B77"/>
    <w:rsid w:val="00550E47"/>
    <w:rsid w:val="00552E5F"/>
    <w:rsid w:val="005543B4"/>
    <w:rsid w:val="005564D6"/>
    <w:rsid w:val="00557722"/>
    <w:rsid w:val="005577CD"/>
    <w:rsid w:val="0056166E"/>
    <w:rsid w:val="005634CF"/>
    <w:rsid w:val="00563650"/>
    <w:rsid w:val="00563CF0"/>
    <w:rsid w:val="0056603F"/>
    <w:rsid w:val="00566153"/>
    <w:rsid w:val="00566B31"/>
    <w:rsid w:val="00567DE7"/>
    <w:rsid w:val="00571E21"/>
    <w:rsid w:val="005721C0"/>
    <w:rsid w:val="0057354D"/>
    <w:rsid w:val="00574017"/>
    <w:rsid w:val="005743A6"/>
    <w:rsid w:val="00574749"/>
    <w:rsid w:val="005753C6"/>
    <w:rsid w:val="00575D7D"/>
    <w:rsid w:val="00581FEA"/>
    <w:rsid w:val="00585641"/>
    <w:rsid w:val="00585985"/>
    <w:rsid w:val="00586738"/>
    <w:rsid w:val="00586C2F"/>
    <w:rsid w:val="0058712B"/>
    <w:rsid w:val="005873F4"/>
    <w:rsid w:val="00590464"/>
    <w:rsid w:val="00590862"/>
    <w:rsid w:val="00592465"/>
    <w:rsid w:val="00592705"/>
    <w:rsid w:val="005931FA"/>
    <w:rsid w:val="005959FA"/>
    <w:rsid w:val="00596D92"/>
    <w:rsid w:val="005A0C88"/>
    <w:rsid w:val="005A14B6"/>
    <w:rsid w:val="005A1628"/>
    <w:rsid w:val="005A1933"/>
    <w:rsid w:val="005A6BB3"/>
    <w:rsid w:val="005A7611"/>
    <w:rsid w:val="005A7BE7"/>
    <w:rsid w:val="005B0DC0"/>
    <w:rsid w:val="005B2366"/>
    <w:rsid w:val="005B3916"/>
    <w:rsid w:val="005B421D"/>
    <w:rsid w:val="005B48DE"/>
    <w:rsid w:val="005B53B0"/>
    <w:rsid w:val="005B5503"/>
    <w:rsid w:val="005B75D2"/>
    <w:rsid w:val="005C189E"/>
    <w:rsid w:val="005C2880"/>
    <w:rsid w:val="005C3387"/>
    <w:rsid w:val="005C3B16"/>
    <w:rsid w:val="005C4D19"/>
    <w:rsid w:val="005C4F0D"/>
    <w:rsid w:val="005C562F"/>
    <w:rsid w:val="005C5C3A"/>
    <w:rsid w:val="005C730C"/>
    <w:rsid w:val="005C7C6D"/>
    <w:rsid w:val="005D07B5"/>
    <w:rsid w:val="005D0F4A"/>
    <w:rsid w:val="005D35CE"/>
    <w:rsid w:val="005D427A"/>
    <w:rsid w:val="005D5969"/>
    <w:rsid w:val="005D630F"/>
    <w:rsid w:val="005D6E59"/>
    <w:rsid w:val="005D7300"/>
    <w:rsid w:val="005D7C0F"/>
    <w:rsid w:val="005D7DCE"/>
    <w:rsid w:val="005D7F9F"/>
    <w:rsid w:val="005E10AB"/>
    <w:rsid w:val="005E1CF5"/>
    <w:rsid w:val="005E1FA2"/>
    <w:rsid w:val="005E20FA"/>
    <w:rsid w:val="005E2928"/>
    <w:rsid w:val="005E293F"/>
    <w:rsid w:val="005E4004"/>
    <w:rsid w:val="005E6F82"/>
    <w:rsid w:val="005F30A3"/>
    <w:rsid w:val="005F4438"/>
    <w:rsid w:val="005F4F93"/>
    <w:rsid w:val="005F7F62"/>
    <w:rsid w:val="00601224"/>
    <w:rsid w:val="00602821"/>
    <w:rsid w:val="00603072"/>
    <w:rsid w:val="006032FC"/>
    <w:rsid w:val="006036DC"/>
    <w:rsid w:val="0060376D"/>
    <w:rsid w:val="00604DD2"/>
    <w:rsid w:val="00606300"/>
    <w:rsid w:val="00610C61"/>
    <w:rsid w:val="00610F68"/>
    <w:rsid w:val="0061408F"/>
    <w:rsid w:val="006147EA"/>
    <w:rsid w:val="00616E72"/>
    <w:rsid w:val="00621962"/>
    <w:rsid w:val="006235C6"/>
    <w:rsid w:val="00625FD3"/>
    <w:rsid w:val="0062628C"/>
    <w:rsid w:val="00626BF9"/>
    <w:rsid w:val="00627990"/>
    <w:rsid w:val="00630963"/>
    <w:rsid w:val="006317DB"/>
    <w:rsid w:val="006318F4"/>
    <w:rsid w:val="00632D45"/>
    <w:rsid w:val="006331EE"/>
    <w:rsid w:val="006348FB"/>
    <w:rsid w:val="00634E84"/>
    <w:rsid w:val="0063626F"/>
    <w:rsid w:val="00636797"/>
    <w:rsid w:val="00637638"/>
    <w:rsid w:val="00640B65"/>
    <w:rsid w:val="00640BBF"/>
    <w:rsid w:val="00642AAF"/>
    <w:rsid w:val="0064358C"/>
    <w:rsid w:val="006437AD"/>
    <w:rsid w:val="0064524B"/>
    <w:rsid w:val="00650CE1"/>
    <w:rsid w:val="00651AE4"/>
    <w:rsid w:val="00652BC2"/>
    <w:rsid w:val="00653029"/>
    <w:rsid w:val="0065360A"/>
    <w:rsid w:val="00653AD7"/>
    <w:rsid w:val="0065488B"/>
    <w:rsid w:val="00657C21"/>
    <w:rsid w:val="006605E7"/>
    <w:rsid w:val="00661DB9"/>
    <w:rsid w:val="006623B4"/>
    <w:rsid w:val="006623E4"/>
    <w:rsid w:val="00664F0A"/>
    <w:rsid w:val="00665FA9"/>
    <w:rsid w:val="0066725B"/>
    <w:rsid w:val="006679B8"/>
    <w:rsid w:val="006710F3"/>
    <w:rsid w:val="00671FD0"/>
    <w:rsid w:val="0067379B"/>
    <w:rsid w:val="00674336"/>
    <w:rsid w:val="00675040"/>
    <w:rsid w:val="00676692"/>
    <w:rsid w:val="006769AF"/>
    <w:rsid w:val="00676AD9"/>
    <w:rsid w:val="00680729"/>
    <w:rsid w:val="00680BA6"/>
    <w:rsid w:val="00680D97"/>
    <w:rsid w:val="00680EB7"/>
    <w:rsid w:val="006828B2"/>
    <w:rsid w:val="00683B0F"/>
    <w:rsid w:val="006844CD"/>
    <w:rsid w:val="006868C4"/>
    <w:rsid w:val="00687FC7"/>
    <w:rsid w:val="006906E3"/>
    <w:rsid w:val="00691F2A"/>
    <w:rsid w:val="00692E4F"/>
    <w:rsid w:val="006938A6"/>
    <w:rsid w:val="00693DA1"/>
    <w:rsid w:val="00694379"/>
    <w:rsid w:val="00694DDF"/>
    <w:rsid w:val="0069527E"/>
    <w:rsid w:val="00695B11"/>
    <w:rsid w:val="006A3450"/>
    <w:rsid w:val="006A3B01"/>
    <w:rsid w:val="006A4698"/>
    <w:rsid w:val="006A5243"/>
    <w:rsid w:val="006A76D3"/>
    <w:rsid w:val="006A7D41"/>
    <w:rsid w:val="006B03C0"/>
    <w:rsid w:val="006B0DB4"/>
    <w:rsid w:val="006B23ED"/>
    <w:rsid w:val="006B4585"/>
    <w:rsid w:val="006B4C08"/>
    <w:rsid w:val="006B5B4E"/>
    <w:rsid w:val="006B5F9D"/>
    <w:rsid w:val="006B6007"/>
    <w:rsid w:val="006B6103"/>
    <w:rsid w:val="006B6469"/>
    <w:rsid w:val="006C09B1"/>
    <w:rsid w:val="006C261D"/>
    <w:rsid w:val="006C2C5B"/>
    <w:rsid w:val="006C5637"/>
    <w:rsid w:val="006C71AA"/>
    <w:rsid w:val="006D01C8"/>
    <w:rsid w:val="006D0329"/>
    <w:rsid w:val="006D0DDA"/>
    <w:rsid w:val="006D35BE"/>
    <w:rsid w:val="006D3C2E"/>
    <w:rsid w:val="006D44AF"/>
    <w:rsid w:val="006D4749"/>
    <w:rsid w:val="006D6176"/>
    <w:rsid w:val="006D7D1C"/>
    <w:rsid w:val="006D7FE2"/>
    <w:rsid w:val="006E04A5"/>
    <w:rsid w:val="006E0A7B"/>
    <w:rsid w:val="006E0B86"/>
    <w:rsid w:val="006E16EC"/>
    <w:rsid w:val="006E25D5"/>
    <w:rsid w:val="006E37E0"/>
    <w:rsid w:val="006E545F"/>
    <w:rsid w:val="006E56E7"/>
    <w:rsid w:val="006E6A0F"/>
    <w:rsid w:val="006E7560"/>
    <w:rsid w:val="006E7745"/>
    <w:rsid w:val="006F1D3E"/>
    <w:rsid w:val="006F2D20"/>
    <w:rsid w:val="006F3D6F"/>
    <w:rsid w:val="006F4122"/>
    <w:rsid w:val="006F448F"/>
    <w:rsid w:val="006F47DA"/>
    <w:rsid w:val="006F47E0"/>
    <w:rsid w:val="006F5B40"/>
    <w:rsid w:val="00700258"/>
    <w:rsid w:val="007005B6"/>
    <w:rsid w:val="007046FD"/>
    <w:rsid w:val="00704F0B"/>
    <w:rsid w:val="00705007"/>
    <w:rsid w:val="00705594"/>
    <w:rsid w:val="00705C10"/>
    <w:rsid w:val="00706139"/>
    <w:rsid w:val="007065C3"/>
    <w:rsid w:val="007124BF"/>
    <w:rsid w:val="00713700"/>
    <w:rsid w:val="00717C3E"/>
    <w:rsid w:val="0072075C"/>
    <w:rsid w:val="007222BB"/>
    <w:rsid w:val="0072284C"/>
    <w:rsid w:val="00722A6B"/>
    <w:rsid w:val="00723FF9"/>
    <w:rsid w:val="00724F47"/>
    <w:rsid w:val="00726573"/>
    <w:rsid w:val="007301ED"/>
    <w:rsid w:val="0073031D"/>
    <w:rsid w:val="00733549"/>
    <w:rsid w:val="0073538A"/>
    <w:rsid w:val="00735999"/>
    <w:rsid w:val="00736759"/>
    <w:rsid w:val="00737174"/>
    <w:rsid w:val="007419D8"/>
    <w:rsid w:val="00747336"/>
    <w:rsid w:val="0074755A"/>
    <w:rsid w:val="00750E46"/>
    <w:rsid w:val="0075196F"/>
    <w:rsid w:val="007551EB"/>
    <w:rsid w:val="00755694"/>
    <w:rsid w:val="00756106"/>
    <w:rsid w:val="0075633C"/>
    <w:rsid w:val="00760054"/>
    <w:rsid w:val="007605F2"/>
    <w:rsid w:val="00760B30"/>
    <w:rsid w:val="00762241"/>
    <w:rsid w:val="00762BDB"/>
    <w:rsid w:val="00762F14"/>
    <w:rsid w:val="007630A8"/>
    <w:rsid w:val="00763E88"/>
    <w:rsid w:val="00765E35"/>
    <w:rsid w:val="00765EAC"/>
    <w:rsid w:val="00770AEC"/>
    <w:rsid w:val="00770C11"/>
    <w:rsid w:val="00771857"/>
    <w:rsid w:val="0077214E"/>
    <w:rsid w:val="0077246F"/>
    <w:rsid w:val="007755BD"/>
    <w:rsid w:val="0077656B"/>
    <w:rsid w:val="0077702D"/>
    <w:rsid w:val="0078160B"/>
    <w:rsid w:val="00781CD8"/>
    <w:rsid w:val="00783253"/>
    <w:rsid w:val="007850CE"/>
    <w:rsid w:val="007913D4"/>
    <w:rsid w:val="0079483C"/>
    <w:rsid w:val="00794B64"/>
    <w:rsid w:val="0079512B"/>
    <w:rsid w:val="00796CDD"/>
    <w:rsid w:val="00796F6D"/>
    <w:rsid w:val="007A2347"/>
    <w:rsid w:val="007A2637"/>
    <w:rsid w:val="007A2C32"/>
    <w:rsid w:val="007A4003"/>
    <w:rsid w:val="007A53CD"/>
    <w:rsid w:val="007A5E86"/>
    <w:rsid w:val="007B09ED"/>
    <w:rsid w:val="007B2361"/>
    <w:rsid w:val="007B26F4"/>
    <w:rsid w:val="007B3847"/>
    <w:rsid w:val="007B416B"/>
    <w:rsid w:val="007B5BD7"/>
    <w:rsid w:val="007B6510"/>
    <w:rsid w:val="007B7983"/>
    <w:rsid w:val="007C2180"/>
    <w:rsid w:val="007C46B8"/>
    <w:rsid w:val="007C6E02"/>
    <w:rsid w:val="007C7E5C"/>
    <w:rsid w:val="007C7F6E"/>
    <w:rsid w:val="007D119C"/>
    <w:rsid w:val="007D17E9"/>
    <w:rsid w:val="007D1EC8"/>
    <w:rsid w:val="007D345D"/>
    <w:rsid w:val="007D3BAC"/>
    <w:rsid w:val="007D44C0"/>
    <w:rsid w:val="007D4670"/>
    <w:rsid w:val="007D765F"/>
    <w:rsid w:val="007E03E0"/>
    <w:rsid w:val="007E2353"/>
    <w:rsid w:val="007E26C3"/>
    <w:rsid w:val="007E3BE5"/>
    <w:rsid w:val="007E3FE9"/>
    <w:rsid w:val="007E4AA1"/>
    <w:rsid w:val="007E6D30"/>
    <w:rsid w:val="007F2E4C"/>
    <w:rsid w:val="007F4748"/>
    <w:rsid w:val="007F51E1"/>
    <w:rsid w:val="007F5652"/>
    <w:rsid w:val="007F6FB9"/>
    <w:rsid w:val="007F7CF1"/>
    <w:rsid w:val="00800BE7"/>
    <w:rsid w:val="00802775"/>
    <w:rsid w:val="00803D2C"/>
    <w:rsid w:val="00803DB1"/>
    <w:rsid w:val="008040F5"/>
    <w:rsid w:val="008045F6"/>
    <w:rsid w:val="00805175"/>
    <w:rsid w:val="008078A9"/>
    <w:rsid w:val="00810512"/>
    <w:rsid w:val="00814496"/>
    <w:rsid w:val="008145E6"/>
    <w:rsid w:val="00814EB1"/>
    <w:rsid w:val="00820629"/>
    <w:rsid w:val="00820853"/>
    <w:rsid w:val="00820D16"/>
    <w:rsid w:val="00821184"/>
    <w:rsid w:val="008213C6"/>
    <w:rsid w:val="008217D0"/>
    <w:rsid w:val="00821DD4"/>
    <w:rsid w:val="008220F5"/>
    <w:rsid w:val="0082279E"/>
    <w:rsid w:val="00824E72"/>
    <w:rsid w:val="00825CA8"/>
    <w:rsid w:val="00826E73"/>
    <w:rsid w:val="00827C3B"/>
    <w:rsid w:val="00827E37"/>
    <w:rsid w:val="008301B3"/>
    <w:rsid w:val="008308D5"/>
    <w:rsid w:val="00832889"/>
    <w:rsid w:val="00833F4C"/>
    <w:rsid w:val="00835E94"/>
    <w:rsid w:val="00836300"/>
    <w:rsid w:val="008364A2"/>
    <w:rsid w:val="008364F4"/>
    <w:rsid w:val="008371AD"/>
    <w:rsid w:val="0084011E"/>
    <w:rsid w:val="00842EF6"/>
    <w:rsid w:val="0084457C"/>
    <w:rsid w:val="00844941"/>
    <w:rsid w:val="008450F3"/>
    <w:rsid w:val="0084557F"/>
    <w:rsid w:val="008455DA"/>
    <w:rsid w:val="00847C08"/>
    <w:rsid w:val="00850D3E"/>
    <w:rsid w:val="008523EC"/>
    <w:rsid w:val="0085244C"/>
    <w:rsid w:val="008527AB"/>
    <w:rsid w:val="0085291B"/>
    <w:rsid w:val="00852F88"/>
    <w:rsid w:val="008542B6"/>
    <w:rsid w:val="00854A11"/>
    <w:rsid w:val="008556F1"/>
    <w:rsid w:val="00856AA3"/>
    <w:rsid w:val="00856C03"/>
    <w:rsid w:val="008571F9"/>
    <w:rsid w:val="00857B9A"/>
    <w:rsid w:val="00860B20"/>
    <w:rsid w:val="00861769"/>
    <w:rsid w:val="00862122"/>
    <w:rsid w:val="00862229"/>
    <w:rsid w:val="0086341B"/>
    <w:rsid w:val="00863A0F"/>
    <w:rsid w:val="00863CD6"/>
    <w:rsid w:val="00865A44"/>
    <w:rsid w:val="00867574"/>
    <w:rsid w:val="00872431"/>
    <w:rsid w:val="008738F8"/>
    <w:rsid w:val="0087396A"/>
    <w:rsid w:val="00874A81"/>
    <w:rsid w:val="008750FB"/>
    <w:rsid w:val="00876AA6"/>
    <w:rsid w:val="008814AC"/>
    <w:rsid w:val="00882428"/>
    <w:rsid w:val="0088484E"/>
    <w:rsid w:val="00884AB8"/>
    <w:rsid w:val="00885A0C"/>
    <w:rsid w:val="00887465"/>
    <w:rsid w:val="00887A11"/>
    <w:rsid w:val="00891CFF"/>
    <w:rsid w:val="00893A23"/>
    <w:rsid w:val="008973F2"/>
    <w:rsid w:val="008A0F86"/>
    <w:rsid w:val="008A1D36"/>
    <w:rsid w:val="008A22F3"/>
    <w:rsid w:val="008A33A9"/>
    <w:rsid w:val="008A4A13"/>
    <w:rsid w:val="008A65DD"/>
    <w:rsid w:val="008B08C4"/>
    <w:rsid w:val="008B2361"/>
    <w:rsid w:val="008B3324"/>
    <w:rsid w:val="008B37ED"/>
    <w:rsid w:val="008B3AEE"/>
    <w:rsid w:val="008B3F19"/>
    <w:rsid w:val="008B7B6A"/>
    <w:rsid w:val="008B7E83"/>
    <w:rsid w:val="008C296E"/>
    <w:rsid w:val="008C2F1B"/>
    <w:rsid w:val="008C3434"/>
    <w:rsid w:val="008C3456"/>
    <w:rsid w:val="008C38E8"/>
    <w:rsid w:val="008C460E"/>
    <w:rsid w:val="008C66E2"/>
    <w:rsid w:val="008D0FC8"/>
    <w:rsid w:val="008D195A"/>
    <w:rsid w:val="008D218D"/>
    <w:rsid w:val="008D2C97"/>
    <w:rsid w:val="008D30FE"/>
    <w:rsid w:val="008D6792"/>
    <w:rsid w:val="008D6B94"/>
    <w:rsid w:val="008E373E"/>
    <w:rsid w:val="008E60CA"/>
    <w:rsid w:val="008E6DD6"/>
    <w:rsid w:val="008E7C43"/>
    <w:rsid w:val="008F06B7"/>
    <w:rsid w:val="008F1AD4"/>
    <w:rsid w:val="008F26D9"/>
    <w:rsid w:val="008F4129"/>
    <w:rsid w:val="008F48FF"/>
    <w:rsid w:val="008F56C7"/>
    <w:rsid w:val="008F6B04"/>
    <w:rsid w:val="008F7FC3"/>
    <w:rsid w:val="00900160"/>
    <w:rsid w:val="009018AE"/>
    <w:rsid w:val="00901A69"/>
    <w:rsid w:val="009034E3"/>
    <w:rsid w:val="00903814"/>
    <w:rsid w:val="00903D9E"/>
    <w:rsid w:val="009060E3"/>
    <w:rsid w:val="009068A7"/>
    <w:rsid w:val="00907224"/>
    <w:rsid w:val="009105AD"/>
    <w:rsid w:val="00910A86"/>
    <w:rsid w:val="00912D2C"/>
    <w:rsid w:val="00912EA5"/>
    <w:rsid w:val="00917707"/>
    <w:rsid w:val="0092101C"/>
    <w:rsid w:val="0092227F"/>
    <w:rsid w:val="00922D3F"/>
    <w:rsid w:val="00923FF5"/>
    <w:rsid w:val="0092548D"/>
    <w:rsid w:val="0092793D"/>
    <w:rsid w:val="00931C84"/>
    <w:rsid w:val="0093475A"/>
    <w:rsid w:val="00934C8C"/>
    <w:rsid w:val="00936703"/>
    <w:rsid w:val="00936BB7"/>
    <w:rsid w:val="0093730E"/>
    <w:rsid w:val="009375D0"/>
    <w:rsid w:val="0094069E"/>
    <w:rsid w:val="009418A3"/>
    <w:rsid w:val="00941D0B"/>
    <w:rsid w:val="00942442"/>
    <w:rsid w:val="009425C2"/>
    <w:rsid w:val="00946B8D"/>
    <w:rsid w:val="00947472"/>
    <w:rsid w:val="00947666"/>
    <w:rsid w:val="00950011"/>
    <w:rsid w:val="00952387"/>
    <w:rsid w:val="00952541"/>
    <w:rsid w:val="009525F0"/>
    <w:rsid w:val="00952F87"/>
    <w:rsid w:val="00953647"/>
    <w:rsid w:val="0095391C"/>
    <w:rsid w:val="00954C58"/>
    <w:rsid w:val="00954DC5"/>
    <w:rsid w:val="0095564D"/>
    <w:rsid w:val="00956A0E"/>
    <w:rsid w:val="00956DBC"/>
    <w:rsid w:val="00960C63"/>
    <w:rsid w:val="00961E65"/>
    <w:rsid w:val="00962D86"/>
    <w:rsid w:val="00962F6E"/>
    <w:rsid w:val="0096374E"/>
    <w:rsid w:val="00963EB1"/>
    <w:rsid w:val="00964112"/>
    <w:rsid w:val="00966570"/>
    <w:rsid w:val="009672D6"/>
    <w:rsid w:val="00967372"/>
    <w:rsid w:val="00971E10"/>
    <w:rsid w:val="009723D9"/>
    <w:rsid w:val="00975438"/>
    <w:rsid w:val="00976AD6"/>
    <w:rsid w:val="00981532"/>
    <w:rsid w:val="00981F29"/>
    <w:rsid w:val="00982B1C"/>
    <w:rsid w:val="00983AAD"/>
    <w:rsid w:val="009863F1"/>
    <w:rsid w:val="009870A1"/>
    <w:rsid w:val="00990A80"/>
    <w:rsid w:val="00990DD3"/>
    <w:rsid w:val="00991309"/>
    <w:rsid w:val="0099316C"/>
    <w:rsid w:val="00994157"/>
    <w:rsid w:val="00994E31"/>
    <w:rsid w:val="009A00BF"/>
    <w:rsid w:val="009A1F7B"/>
    <w:rsid w:val="009A257F"/>
    <w:rsid w:val="009A534C"/>
    <w:rsid w:val="009A5683"/>
    <w:rsid w:val="009A57BE"/>
    <w:rsid w:val="009A7CCB"/>
    <w:rsid w:val="009B15C4"/>
    <w:rsid w:val="009B29F7"/>
    <w:rsid w:val="009B3EBD"/>
    <w:rsid w:val="009B3EDF"/>
    <w:rsid w:val="009B4CAF"/>
    <w:rsid w:val="009B4CE2"/>
    <w:rsid w:val="009B4DBF"/>
    <w:rsid w:val="009B5B81"/>
    <w:rsid w:val="009B5FB8"/>
    <w:rsid w:val="009B63BB"/>
    <w:rsid w:val="009B7349"/>
    <w:rsid w:val="009C08FD"/>
    <w:rsid w:val="009C1386"/>
    <w:rsid w:val="009C17C4"/>
    <w:rsid w:val="009D0C91"/>
    <w:rsid w:val="009D36E2"/>
    <w:rsid w:val="009D3EB8"/>
    <w:rsid w:val="009D7A3C"/>
    <w:rsid w:val="009E29D7"/>
    <w:rsid w:val="009E44CC"/>
    <w:rsid w:val="009E4BCD"/>
    <w:rsid w:val="009E578E"/>
    <w:rsid w:val="009E5DA9"/>
    <w:rsid w:val="009F05D9"/>
    <w:rsid w:val="009F1464"/>
    <w:rsid w:val="009F1D60"/>
    <w:rsid w:val="009F1F51"/>
    <w:rsid w:val="009F2663"/>
    <w:rsid w:val="009F2D50"/>
    <w:rsid w:val="009F2D5D"/>
    <w:rsid w:val="009F364D"/>
    <w:rsid w:val="009F46CB"/>
    <w:rsid w:val="009F46F9"/>
    <w:rsid w:val="009F62D0"/>
    <w:rsid w:val="009F6869"/>
    <w:rsid w:val="00A00909"/>
    <w:rsid w:val="00A00E08"/>
    <w:rsid w:val="00A01666"/>
    <w:rsid w:val="00A018FB"/>
    <w:rsid w:val="00A0284A"/>
    <w:rsid w:val="00A02983"/>
    <w:rsid w:val="00A0308A"/>
    <w:rsid w:val="00A045B4"/>
    <w:rsid w:val="00A07115"/>
    <w:rsid w:val="00A123D8"/>
    <w:rsid w:val="00A1507E"/>
    <w:rsid w:val="00A154BC"/>
    <w:rsid w:val="00A155C0"/>
    <w:rsid w:val="00A2485F"/>
    <w:rsid w:val="00A24E2C"/>
    <w:rsid w:val="00A26F67"/>
    <w:rsid w:val="00A321A4"/>
    <w:rsid w:val="00A349C9"/>
    <w:rsid w:val="00A34AD3"/>
    <w:rsid w:val="00A36394"/>
    <w:rsid w:val="00A36A5B"/>
    <w:rsid w:val="00A37C17"/>
    <w:rsid w:val="00A40869"/>
    <w:rsid w:val="00A4093B"/>
    <w:rsid w:val="00A40E75"/>
    <w:rsid w:val="00A41BC8"/>
    <w:rsid w:val="00A42408"/>
    <w:rsid w:val="00A44000"/>
    <w:rsid w:val="00A458C5"/>
    <w:rsid w:val="00A4788B"/>
    <w:rsid w:val="00A50D17"/>
    <w:rsid w:val="00A51049"/>
    <w:rsid w:val="00A524F8"/>
    <w:rsid w:val="00A5256C"/>
    <w:rsid w:val="00A5443A"/>
    <w:rsid w:val="00A56874"/>
    <w:rsid w:val="00A5692F"/>
    <w:rsid w:val="00A60BA3"/>
    <w:rsid w:val="00A61684"/>
    <w:rsid w:val="00A62789"/>
    <w:rsid w:val="00A62906"/>
    <w:rsid w:val="00A63C41"/>
    <w:rsid w:val="00A63FD8"/>
    <w:rsid w:val="00A649A8"/>
    <w:rsid w:val="00A64B64"/>
    <w:rsid w:val="00A65539"/>
    <w:rsid w:val="00A6777E"/>
    <w:rsid w:val="00A70C8C"/>
    <w:rsid w:val="00A7138C"/>
    <w:rsid w:val="00A72490"/>
    <w:rsid w:val="00A73AD1"/>
    <w:rsid w:val="00A74C9C"/>
    <w:rsid w:val="00A7556A"/>
    <w:rsid w:val="00A75C36"/>
    <w:rsid w:val="00A77598"/>
    <w:rsid w:val="00A801E8"/>
    <w:rsid w:val="00A824CA"/>
    <w:rsid w:val="00A82990"/>
    <w:rsid w:val="00A834B8"/>
    <w:rsid w:val="00A83D4C"/>
    <w:rsid w:val="00A83E9E"/>
    <w:rsid w:val="00A84486"/>
    <w:rsid w:val="00A846CC"/>
    <w:rsid w:val="00A84BAD"/>
    <w:rsid w:val="00A84C67"/>
    <w:rsid w:val="00A8704E"/>
    <w:rsid w:val="00A875D9"/>
    <w:rsid w:val="00A91606"/>
    <w:rsid w:val="00A92E62"/>
    <w:rsid w:val="00A96807"/>
    <w:rsid w:val="00A96830"/>
    <w:rsid w:val="00A96DFD"/>
    <w:rsid w:val="00A97600"/>
    <w:rsid w:val="00A9768E"/>
    <w:rsid w:val="00AA0598"/>
    <w:rsid w:val="00AA0C8C"/>
    <w:rsid w:val="00AA0E55"/>
    <w:rsid w:val="00AA18E1"/>
    <w:rsid w:val="00AA1CA7"/>
    <w:rsid w:val="00AA2533"/>
    <w:rsid w:val="00AA3A4D"/>
    <w:rsid w:val="00AA4050"/>
    <w:rsid w:val="00AA4583"/>
    <w:rsid w:val="00AA4C68"/>
    <w:rsid w:val="00AA4D11"/>
    <w:rsid w:val="00AA520A"/>
    <w:rsid w:val="00AA6B3D"/>
    <w:rsid w:val="00AB2514"/>
    <w:rsid w:val="00AB2645"/>
    <w:rsid w:val="00AB35D5"/>
    <w:rsid w:val="00AB3C74"/>
    <w:rsid w:val="00AB46E8"/>
    <w:rsid w:val="00AB4C6E"/>
    <w:rsid w:val="00AB655F"/>
    <w:rsid w:val="00AB6C73"/>
    <w:rsid w:val="00AB7506"/>
    <w:rsid w:val="00AB759C"/>
    <w:rsid w:val="00AC2FD9"/>
    <w:rsid w:val="00AC31BF"/>
    <w:rsid w:val="00AC36E3"/>
    <w:rsid w:val="00AC70A3"/>
    <w:rsid w:val="00AD0639"/>
    <w:rsid w:val="00AD0C1C"/>
    <w:rsid w:val="00AD1EA0"/>
    <w:rsid w:val="00AD3242"/>
    <w:rsid w:val="00AD372A"/>
    <w:rsid w:val="00AD3A7F"/>
    <w:rsid w:val="00AD3D28"/>
    <w:rsid w:val="00AD61EA"/>
    <w:rsid w:val="00AD6A66"/>
    <w:rsid w:val="00AE005F"/>
    <w:rsid w:val="00AE0A18"/>
    <w:rsid w:val="00AE279D"/>
    <w:rsid w:val="00AE4940"/>
    <w:rsid w:val="00AE590C"/>
    <w:rsid w:val="00AE5EB1"/>
    <w:rsid w:val="00AE7376"/>
    <w:rsid w:val="00AF10C8"/>
    <w:rsid w:val="00AF3BF2"/>
    <w:rsid w:val="00B00972"/>
    <w:rsid w:val="00B0098D"/>
    <w:rsid w:val="00B016DA"/>
    <w:rsid w:val="00B0439D"/>
    <w:rsid w:val="00B0458B"/>
    <w:rsid w:val="00B05495"/>
    <w:rsid w:val="00B05B80"/>
    <w:rsid w:val="00B06D7B"/>
    <w:rsid w:val="00B0791D"/>
    <w:rsid w:val="00B122B7"/>
    <w:rsid w:val="00B13F65"/>
    <w:rsid w:val="00B143D8"/>
    <w:rsid w:val="00B14BD1"/>
    <w:rsid w:val="00B15214"/>
    <w:rsid w:val="00B15E5B"/>
    <w:rsid w:val="00B16926"/>
    <w:rsid w:val="00B17794"/>
    <w:rsid w:val="00B205B5"/>
    <w:rsid w:val="00B211A9"/>
    <w:rsid w:val="00B2213F"/>
    <w:rsid w:val="00B2545D"/>
    <w:rsid w:val="00B25989"/>
    <w:rsid w:val="00B266BD"/>
    <w:rsid w:val="00B302C7"/>
    <w:rsid w:val="00B3283B"/>
    <w:rsid w:val="00B33447"/>
    <w:rsid w:val="00B3405A"/>
    <w:rsid w:val="00B3492A"/>
    <w:rsid w:val="00B34DB1"/>
    <w:rsid w:val="00B36133"/>
    <w:rsid w:val="00B4062E"/>
    <w:rsid w:val="00B40AF1"/>
    <w:rsid w:val="00B415FC"/>
    <w:rsid w:val="00B45548"/>
    <w:rsid w:val="00B4588E"/>
    <w:rsid w:val="00B46996"/>
    <w:rsid w:val="00B4730D"/>
    <w:rsid w:val="00B5005B"/>
    <w:rsid w:val="00B518A5"/>
    <w:rsid w:val="00B527E4"/>
    <w:rsid w:val="00B52EC8"/>
    <w:rsid w:val="00B53B34"/>
    <w:rsid w:val="00B541FC"/>
    <w:rsid w:val="00B54287"/>
    <w:rsid w:val="00B547F2"/>
    <w:rsid w:val="00B5558E"/>
    <w:rsid w:val="00B55797"/>
    <w:rsid w:val="00B56829"/>
    <w:rsid w:val="00B625F1"/>
    <w:rsid w:val="00B63EAD"/>
    <w:rsid w:val="00B64539"/>
    <w:rsid w:val="00B67D34"/>
    <w:rsid w:val="00B75C8E"/>
    <w:rsid w:val="00B774C9"/>
    <w:rsid w:val="00B81262"/>
    <w:rsid w:val="00B813B6"/>
    <w:rsid w:val="00B822E7"/>
    <w:rsid w:val="00B91987"/>
    <w:rsid w:val="00B92ACD"/>
    <w:rsid w:val="00B937DA"/>
    <w:rsid w:val="00B93C63"/>
    <w:rsid w:val="00B94118"/>
    <w:rsid w:val="00B96DCF"/>
    <w:rsid w:val="00B973A5"/>
    <w:rsid w:val="00B97406"/>
    <w:rsid w:val="00B9764B"/>
    <w:rsid w:val="00BA13F3"/>
    <w:rsid w:val="00BA5C2A"/>
    <w:rsid w:val="00BB03BA"/>
    <w:rsid w:val="00BB06B2"/>
    <w:rsid w:val="00BB0706"/>
    <w:rsid w:val="00BB0E74"/>
    <w:rsid w:val="00BB6289"/>
    <w:rsid w:val="00BC377E"/>
    <w:rsid w:val="00BC54D4"/>
    <w:rsid w:val="00BC5BFA"/>
    <w:rsid w:val="00BC7A7E"/>
    <w:rsid w:val="00BD0E04"/>
    <w:rsid w:val="00BD201E"/>
    <w:rsid w:val="00BD2FF0"/>
    <w:rsid w:val="00BD405F"/>
    <w:rsid w:val="00BD47FC"/>
    <w:rsid w:val="00BD5802"/>
    <w:rsid w:val="00BE0170"/>
    <w:rsid w:val="00BE164F"/>
    <w:rsid w:val="00BE1AE9"/>
    <w:rsid w:val="00BE1CC7"/>
    <w:rsid w:val="00BE2EF3"/>
    <w:rsid w:val="00BE5277"/>
    <w:rsid w:val="00BE5DBF"/>
    <w:rsid w:val="00BE5EED"/>
    <w:rsid w:val="00BE7AF9"/>
    <w:rsid w:val="00BF09CD"/>
    <w:rsid w:val="00BF10E4"/>
    <w:rsid w:val="00BF1990"/>
    <w:rsid w:val="00BF290D"/>
    <w:rsid w:val="00BF3DFB"/>
    <w:rsid w:val="00BF6E88"/>
    <w:rsid w:val="00BF777C"/>
    <w:rsid w:val="00BF7B4D"/>
    <w:rsid w:val="00C00437"/>
    <w:rsid w:val="00C00B28"/>
    <w:rsid w:val="00C00E7C"/>
    <w:rsid w:val="00C02D2A"/>
    <w:rsid w:val="00C0330C"/>
    <w:rsid w:val="00C0373C"/>
    <w:rsid w:val="00C04586"/>
    <w:rsid w:val="00C0489A"/>
    <w:rsid w:val="00C05BD1"/>
    <w:rsid w:val="00C10335"/>
    <w:rsid w:val="00C105E0"/>
    <w:rsid w:val="00C110EE"/>
    <w:rsid w:val="00C11FAD"/>
    <w:rsid w:val="00C120E7"/>
    <w:rsid w:val="00C12190"/>
    <w:rsid w:val="00C14BB9"/>
    <w:rsid w:val="00C1640A"/>
    <w:rsid w:val="00C1643C"/>
    <w:rsid w:val="00C16442"/>
    <w:rsid w:val="00C16E43"/>
    <w:rsid w:val="00C171AB"/>
    <w:rsid w:val="00C17EDB"/>
    <w:rsid w:val="00C20111"/>
    <w:rsid w:val="00C20757"/>
    <w:rsid w:val="00C22D21"/>
    <w:rsid w:val="00C22F29"/>
    <w:rsid w:val="00C22FD8"/>
    <w:rsid w:val="00C24ECF"/>
    <w:rsid w:val="00C2510B"/>
    <w:rsid w:val="00C26082"/>
    <w:rsid w:val="00C26D74"/>
    <w:rsid w:val="00C273FD"/>
    <w:rsid w:val="00C27ED5"/>
    <w:rsid w:val="00C40037"/>
    <w:rsid w:val="00C4038A"/>
    <w:rsid w:val="00C40F87"/>
    <w:rsid w:val="00C421FF"/>
    <w:rsid w:val="00C4252F"/>
    <w:rsid w:val="00C44C4A"/>
    <w:rsid w:val="00C45725"/>
    <w:rsid w:val="00C4664E"/>
    <w:rsid w:val="00C479C2"/>
    <w:rsid w:val="00C50DBC"/>
    <w:rsid w:val="00C51096"/>
    <w:rsid w:val="00C510DD"/>
    <w:rsid w:val="00C514F2"/>
    <w:rsid w:val="00C5340C"/>
    <w:rsid w:val="00C53A34"/>
    <w:rsid w:val="00C53D33"/>
    <w:rsid w:val="00C53D8F"/>
    <w:rsid w:val="00C5709C"/>
    <w:rsid w:val="00C57EA9"/>
    <w:rsid w:val="00C60BB8"/>
    <w:rsid w:val="00C6182E"/>
    <w:rsid w:val="00C62027"/>
    <w:rsid w:val="00C635B9"/>
    <w:rsid w:val="00C6501E"/>
    <w:rsid w:val="00C657EC"/>
    <w:rsid w:val="00C658BC"/>
    <w:rsid w:val="00C6754A"/>
    <w:rsid w:val="00C677F9"/>
    <w:rsid w:val="00C67FAA"/>
    <w:rsid w:val="00C70064"/>
    <w:rsid w:val="00C704DF"/>
    <w:rsid w:val="00C723E5"/>
    <w:rsid w:val="00C755F8"/>
    <w:rsid w:val="00C76F08"/>
    <w:rsid w:val="00C820ED"/>
    <w:rsid w:val="00C84123"/>
    <w:rsid w:val="00C85FA4"/>
    <w:rsid w:val="00C8645D"/>
    <w:rsid w:val="00C90CE4"/>
    <w:rsid w:val="00C9266B"/>
    <w:rsid w:val="00C959D8"/>
    <w:rsid w:val="00CA03B8"/>
    <w:rsid w:val="00CA03CA"/>
    <w:rsid w:val="00CA1BE0"/>
    <w:rsid w:val="00CA2BCA"/>
    <w:rsid w:val="00CA367F"/>
    <w:rsid w:val="00CA4CA8"/>
    <w:rsid w:val="00CA53F7"/>
    <w:rsid w:val="00CA6DE2"/>
    <w:rsid w:val="00CB0625"/>
    <w:rsid w:val="00CB165D"/>
    <w:rsid w:val="00CB3501"/>
    <w:rsid w:val="00CB58E2"/>
    <w:rsid w:val="00CB64A1"/>
    <w:rsid w:val="00CB7311"/>
    <w:rsid w:val="00CB7F22"/>
    <w:rsid w:val="00CC110F"/>
    <w:rsid w:val="00CC13FF"/>
    <w:rsid w:val="00CC2719"/>
    <w:rsid w:val="00CC3526"/>
    <w:rsid w:val="00CC765F"/>
    <w:rsid w:val="00CD18E0"/>
    <w:rsid w:val="00CD2DD4"/>
    <w:rsid w:val="00CD398C"/>
    <w:rsid w:val="00CD3F73"/>
    <w:rsid w:val="00CD4BC6"/>
    <w:rsid w:val="00CD63F8"/>
    <w:rsid w:val="00CD6F9A"/>
    <w:rsid w:val="00CD7529"/>
    <w:rsid w:val="00CE32D7"/>
    <w:rsid w:val="00CE4B3C"/>
    <w:rsid w:val="00CE4CCA"/>
    <w:rsid w:val="00CE7676"/>
    <w:rsid w:val="00CF136A"/>
    <w:rsid w:val="00CF256F"/>
    <w:rsid w:val="00CF26A2"/>
    <w:rsid w:val="00CF3EE2"/>
    <w:rsid w:val="00CF58C8"/>
    <w:rsid w:val="00CF7F7B"/>
    <w:rsid w:val="00D04153"/>
    <w:rsid w:val="00D04F8B"/>
    <w:rsid w:val="00D05EB6"/>
    <w:rsid w:val="00D10EA4"/>
    <w:rsid w:val="00D117C6"/>
    <w:rsid w:val="00D16BA7"/>
    <w:rsid w:val="00D2141B"/>
    <w:rsid w:val="00D25DEA"/>
    <w:rsid w:val="00D3137A"/>
    <w:rsid w:val="00D3483C"/>
    <w:rsid w:val="00D35B65"/>
    <w:rsid w:val="00D360DB"/>
    <w:rsid w:val="00D43977"/>
    <w:rsid w:val="00D46DFE"/>
    <w:rsid w:val="00D47073"/>
    <w:rsid w:val="00D47EA5"/>
    <w:rsid w:val="00D50426"/>
    <w:rsid w:val="00D55B78"/>
    <w:rsid w:val="00D568CC"/>
    <w:rsid w:val="00D57E28"/>
    <w:rsid w:val="00D60F2B"/>
    <w:rsid w:val="00D61E36"/>
    <w:rsid w:val="00D66F16"/>
    <w:rsid w:val="00D70005"/>
    <w:rsid w:val="00D73D8E"/>
    <w:rsid w:val="00D77284"/>
    <w:rsid w:val="00D802CE"/>
    <w:rsid w:val="00D81AD5"/>
    <w:rsid w:val="00D831E6"/>
    <w:rsid w:val="00D8356C"/>
    <w:rsid w:val="00D838C3"/>
    <w:rsid w:val="00D867B4"/>
    <w:rsid w:val="00D86A92"/>
    <w:rsid w:val="00D87223"/>
    <w:rsid w:val="00D87737"/>
    <w:rsid w:val="00D87A67"/>
    <w:rsid w:val="00D90224"/>
    <w:rsid w:val="00D90CDE"/>
    <w:rsid w:val="00D9199D"/>
    <w:rsid w:val="00D926F8"/>
    <w:rsid w:val="00D97902"/>
    <w:rsid w:val="00D97B1F"/>
    <w:rsid w:val="00DA0B3F"/>
    <w:rsid w:val="00DA1E65"/>
    <w:rsid w:val="00DA3130"/>
    <w:rsid w:val="00DA48B9"/>
    <w:rsid w:val="00DA6B63"/>
    <w:rsid w:val="00DA7591"/>
    <w:rsid w:val="00DA7F06"/>
    <w:rsid w:val="00DB0A2F"/>
    <w:rsid w:val="00DB217F"/>
    <w:rsid w:val="00DB423C"/>
    <w:rsid w:val="00DB5630"/>
    <w:rsid w:val="00DB7804"/>
    <w:rsid w:val="00DC204A"/>
    <w:rsid w:val="00DC4F83"/>
    <w:rsid w:val="00DC6189"/>
    <w:rsid w:val="00DC7438"/>
    <w:rsid w:val="00DD0483"/>
    <w:rsid w:val="00DD2D40"/>
    <w:rsid w:val="00DD403E"/>
    <w:rsid w:val="00DD4D0D"/>
    <w:rsid w:val="00DD63AE"/>
    <w:rsid w:val="00DD6FB9"/>
    <w:rsid w:val="00DD7C84"/>
    <w:rsid w:val="00DE12C3"/>
    <w:rsid w:val="00DE1CF9"/>
    <w:rsid w:val="00DE2793"/>
    <w:rsid w:val="00DE3672"/>
    <w:rsid w:val="00DE6253"/>
    <w:rsid w:val="00DE6B9C"/>
    <w:rsid w:val="00DF416A"/>
    <w:rsid w:val="00DF41A1"/>
    <w:rsid w:val="00DF4C74"/>
    <w:rsid w:val="00DF6651"/>
    <w:rsid w:val="00DF6F3A"/>
    <w:rsid w:val="00DF7784"/>
    <w:rsid w:val="00E004B9"/>
    <w:rsid w:val="00E00C70"/>
    <w:rsid w:val="00E024D6"/>
    <w:rsid w:val="00E02632"/>
    <w:rsid w:val="00E026A5"/>
    <w:rsid w:val="00E04606"/>
    <w:rsid w:val="00E04A44"/>
    <w:rsid w:val="00E0552A"/>
    <w:rsid w:val="00E104D3"/>
    <w:rsid w:val="00E1307F"/>
    <w:rsid w:val="00E13C24"/>
    <w:rsid w:val="00E14512"/>
    <w:rsid w:val="00E15C6D"/>
    <w:rsid w:val="00E16DD8"/>
    <w:rsid w:val="00E175A3"/>
    <w:rsid w:val="00E21E7E"/>
    <w:rsid w:val="00E23132"/>
    <w:rsid w:val="00E239D7"/>
    <w:rsid w:val="00E2411E"/>
    <w:rsid w:val="00E244FD"/>
    <w:rsid w:val="00E25856"/>
    <w:rsid w:val="00E262A6"/>
    <w:rsid w:val="00E26FD8"/>
    <w:rsid w:val="00E30647"/>
    <w:rsid w:val="00E306FF"/>
    <w:rsid w:val="00E31781"/>
    <w:rsid w:val="00E320DC"/>
    <w:rsid w:val="00E33102"/>
    <w:rsid w:val="00E33331"/>
    <w:rsid w:val="00E338DA"/>
    <w:rsid w:val="00E339A9"/>
    <w:rsid w:val="00E34A95"/>
    <w:rsid w:val="00E34CC0"/>
    <w:rsid w:val="00E371F5"/>
    <w:rsid w:val="00E415C6"/>
    <w:rsid w:val="00E418F6"/>
    <w:rsid w:val="00E45147"/>
    <w:rsid w:val="00E4524A"/>
    <w:rsid w:val="00E47378"/>
    <w:rsid w:val="00E4742A"/>
    <w:rsid w:val="00E509EF"/>
    <w:rsid w:val="00E50BF4"/>
    <w:rsid w:val="00E5298D"/>
    <w:rsid w:val="00E529F4"/>
    <w:rsid w:val="00E53A19"/>
    <w:rsid w:val="00E54420"/>
    <w:rsid w:val="00E544BD"/>
    <w:rsid w:val="00E55D98"/>
    <w:rsid w:val="00E55E10"/>
    <w:rsid w:val="00E5600C"/>
    <w:rsid w:val="00E56DC2"/>
    <w:rsid w:val="00E57067"/>
    <w:rsid w:val="00E57B27"/>
    <w:rsid w:val="00E608EF"/>
    <w:rsid w:val="00E6262C"/>
    <w:rsid w:val="00E64BC4"/>
    <w:rsid w:val="00E665F9"/>
    <w:rsid w:val="00E72D62"/>
    <w:rsid w:val="00E730A1"/>
    <w:rsid w:val="00E73154"/>
    <w:rsid w:val="00E741E2"/>
    <w:rsid w:val="00E74257"/>
    <w:rsid w:val="00E74573"/>
    <w:rsid w:val="00E75683"/>
    <w:rsid w:val="00E759CE"/>
    <w:rsid w:val="00E771DE"/>
    <w:rsid w:val="00E7762B"/>
    <w:rsid w:val="00E819E0"/>
    <w:rsid w:val="00E821DF"/>
    <w:rsid w:val="00E83B16"/>
    <w:rsid w:val="00E870A2"/>
    <w:rsid w:val="00E874FA"/>
    <w:rsid w:val="00E92111"/>
    <w:rsid w:val="00E9212F"/>
    <w:rsid w:val="00E9242D"/>
    <w:rsid w:val="00E95FDA"/>
    <w:rsid w:val="00EA05C1"/>
    <w:rsid w:val="00EA12A1"/>
    <w:rsid w:val="00EA3E69"/>
    <w:rsid w:val="00EA63B5"/>
    <w:rsid w:val="00EA6AC9"/>
    <w:rsid w:val="00EA7BA0"/>
    <w:rsid w:val="00EB3DCD"/>
    <w:rsid w:val="00EB69BE"/>
    <w:rsid w:val="00EB70D1"/>
    <w:rsid w:val="00EB7DA9"/>
    <w:rsid w:val="00EC0BEB"/>
    <w:rsid w:val="00EC18A2"/>
    <w:rsid w:val="00EC3663"/>
    <w:rsid w:val="00EC48C9"/>
    <w:rsid w:val="00EC67C9"/>
    <w:rsid w:val="00EC7D66"/>
    <w:rsid w:val="00ED03AD"/>
    <w:rsid w:val="00ED2213"/>
    <w:rsid w:val="00ED2AA6"/>
    <w:rsid w:val="00ED2D92"/>
    <w:rsid w:val="00ED39BE"/>
    <w:rsid w:val="00ED491B"/>
    <w:rsid w:val="00ED58FB"/>
    <w:rsid w:val="00ED728B"/>
    <w:rsid w:val="00ED778A"/>
    <w:rsid w:val="00EE0B5A"/>
    <w:rsid w:val="00EE1675"/>
    <w:rsid w:val="00EE2753"/>
    <w:rsid w:val="00EE2E10"/>
    <w:rsid w:val="00EE2F96"/>
    <w:rsid w:val="00EE6962"/>
    <w:rsid w:val="00EE6987"/>
    <w:rsid w:val="00EE7550"/>
    <w:rsid w:val="00EE7AF8"/>
    <w:rsid w:val="00EE7BAE"/>
    <w:rsid w:val="00EF3304"/>
    <w:rsid w:val="00EF475A"/>
    <w:rsid w:val="00EF4C23"/>
    <w:rsid w:val="00EF5C7C"/>
    <w:rsid w:val="00EF7606"/>
    <w:rsid w:val="00EF781F"/>
    <w:rsid w:val="00EF7D81"/>
    <w:rsid w:val="00F02B22"/>
    <w:rsid w:val="00F03B7B"/>
    <w:rsid w:val="00F04A6E"/>
    <w:rsid w:val="00F051D1"/>
    <w:rsid w:val="00F05FB7"/>
    <w:rsid w:val="00F06C2C"/>
    <w:rsid w:val="00F07395"/>
    <w:rsid w:val="00F07B41"/>
    <w:rsid w:val="00F107A2"/>
    <w:rsid w:val="00F1231C"/>
    <w:rsid w:val="00F12369"/>
    <w:rsid w:val="00F12A2F"/>
    <w:rsid w:val="00F16219"/>
    <w:rsid w:val="00F1729F"/>
    <w:rsid w:val="00F17549"/>
    <w:rsid w:val="00F175C3"/>
    <w:rsid w:val="00F17B99"/>
    <w:rsid w:val="00F2026B"/>
    <w:rsid w:val="00F205C0"/>
    <w:rsid w:val="00F21491"/>
    <w:rsid w:val="00F21849"/>
    <w:rsid w:val="00F21AD3"/>
    <w:rsid w:val="00F242C5"/>
    <w:rsid w:val="00F25174"/>
    <w:rsid w:val="00F2620A"/>
    <w:rsid w:val="00F2620E"/>
    <w:rsid w:val="00F26921"/>
    <w:rsid w:val="00F26928"/>
    <w:rsid w:val="00F2771C"/>
    <w:rsid w:val="00F27FD7"/>
    <w:rsid w:val="00F30122"/>
    <w:rsid w:val="00F31912"/>
    <w:rsid w:val="00F329F7"/>
    <w:rsid w:val="00F3405C"/>
    <w:rsid w:val="00F3653D"/>
    <w:rsid w:val="00F3693B"/>
    <w:rsid w:val="00F36C38"/>
    <w:rsid w:val="00F36FA3"/>
    <w:rsid w:val="00F37358"/>
    <w:rsid w:val="00F37BB6"/>
    <w:rsid w:val="00F37DE7"/>
    <w:rsid w:val="00F404FD"/>
    <w:rsid w:val="00F407C6"/>
    <w:rsid w:val="00F43BBC"/>
    <w:rsid w:val="00F4407A"/>
    <w:rsid w:val="00F4490F"/>
    <w:rsid w:val="00F44969"/>
    <w:rsid w:val="00F45A17"/>
    <w:rsid w:val="00F46702"/>
    <w:rsid w:val="00F467B0"/>
    <w:rsid w:val="00F46FA2"/>
    <w:rsid w:val="00F47CB9"/>
    <w:rsid w:val="00F50525"/>
    <w:rsid w:val="00F5290F"/>
    <w:rsid w:val="00F53410"/>
    <w:rsid w:val="00F54C16"/>
    <w:rsid w:val="00F5548C"/>
    <w:rsid w:val="00F559B9"/>
    <w:rsid w:val="00F56D65"/>
    <w:rsid w:val="00F63179"/>
    <w:rsid w:val="00F63BB5"/>
    <w:rsid w:val="00F63DB7"/>
    <w:rsid w:val="00F640F3"/>
    <w:rsid w:val="00F651CB"/>
    <w:rsid w:val="00F65854"/>
    <w:rsid w:val="00F6624D"/>
    <w:rsid w:val="00F666C1"/>
    <w:rsid w:val="00F70AE2"/>
    <w:rsid w:val="00F71670"/>
    <w:rsid w:val="00F73FB5"/>
    <w:rsid w:val="00F74948"/>
    <w:rsid w:val="00F7724F"/>
    <w:rsid w:val="00F80146"/>
    <w:rsid w:val="00F80912"/>
    <w:rsid w:val="00F80D3B"/>
    <w:rsid w:val="00F81962"/>
    <w:rsid w:val="00F81D13"/>
    <w:rsid w:val="00F842F2"/>
    <w:rsid w:val="00F85B61"/>
    <w:rsid w:val="00F87776"/>
    <w:rsid w:val="00F87903"/>
    <w:rsid w:val="00F909E4"/>
    <w:rsid w:val="00F91431"/>
    <w:rsid w:val="00F937EE"/>
    <w:rsid w:val="00F93E90"/>
    <w:rsid w:val="00FA07EF"/>
    <w:rsid w:val="00FA0D7D"/>
    <w:rsid w:val="00FA0F5D"/>
    <w:rsid w:val="00FA3640"/>
    <w:rsid w:val="00FA5199"/>
    <w:rsid w:val="00FA5AAC"/>
    <w:rsid w:val="00FA5B9A"/>
    <w:rsid w:val="00FA67A6"/>
    <w:rsid w:val="00FA72C6"/>
    <w:rsid w:val="00FA7C87"/>
    <w:rsid w:val="00FB1CDD"/>
    <w:rsid w:val="00FB21F0"/>
    <w:rsid w:val="00FB3AFE"/>
    <w:rsid w:val="00FB51E2"/>
    <w:rsid w:val="00FB53E0"/>
    <w:rsid w:val="00FB6109"/>
    <w:rsid w:val="00FB6E14"/>
    <w:rsid w:val="00FB70A2"/>
    <w:rsid w:val="00FC0752"/>
    <w:rsid w:val="00FC116B"/>
    <w:rsid w:val="00FC1F8F"/>
    <w:rsid w:val="00FC6097"/>
    <w:rsid w:val="00FC7E60"/>
    <w:rsid w:val="00FD14BC"/>
    <w:rsid w:val="00FD18FB"/>
    <w:rsid w:val="00FD2EC5"/>
    <w:rsid w:val="00FD2FC1"/>
    <w:rsid w:val="00FD3A7A"/>
    <w:rsid w:val="00FD3C2C"/>
    <w:rsid w:val="00FD5FC9"/>
    <w:rsid w:val="00FD7F46"/>
    <w:rsid w:val="00FE1DE5"/>
    <w:rsid w:val="00FE3E7E"/>
    <w:rsid w:val="00FE547C"/>
    <w:rsid w:val="00FE589F"/>
    <w:rsid w:val="00FE5E27"/>
    <w:rsid w:val="00FE6DDC"/>
    <w:rsid w:val="00FE73FB"/>
    <w:rsid w:val="00FF1CEF"/>
    <w:rsid w:val="00FF3613"/>
    <w:rsid w:val="00FF783A"/>
    <w:rsid w:val="00FF7E3C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FC1C1-2155-4A4F-B4F1-BACD6D5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Preeti" w:hAnsi="Preeti"/>
      <w:sz w:val="3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pPr>
      <w:spacing w:line="360" w:lineRule="auto"/>
      <w:ind w:left="-1080"/>
      <w:jc w:val="both"/>
    </w:pPr>
    <w:rPr>
      <w:rFonts w:ascii="Preeti" w:hAnsi="Preeti"/>
      <w:sz w:val="36"/>
    </w:rPr>
  </w:style>
  <w:style w:type="paragraph" w:styleId="BodyTextIndent2">
    <w:name w:val="Body Text Indent 2"/>
    <w:basedOn w:val="Normal"/>
    <w:pPr>
      <w:spacing w:line="360" w:lineRule="auto"/>
      <w:ind w:left="-1080"/>
      <w:jc w:val="both"/>
    </w:pPr>
    <w:rPr>
      <w:rFonts w:ascii="Preeti" w:hAnsi="Preeti"/>
      <w:sz w:val="28"/>
    </w:rPr>
  </w:style>
  <w:style w:type="paragraph" w:styleId="BodyTextIndent3">
    <w:name w:val="Body Text Indent 3"/>
    <w:basedOn w:val="Normal"/>
    <w:link w:val="BodyTextIndent3Char"/>
    <w:pPr>
      <w:spacing w:line="360" w:lineRule="auto"/>
      <w:ind w:left="-1080"/>
      <w:jc w:val="right"/>
    </w:pPr>
    <w:rPr>
      <w:rFonts w:ascii="Preeti" w:hAnsi="Preeti" w:cs="Mangal"/>
      <w:b/>
      <w:bCs/>
      <w:sz w:val="32"/>
      <w:lang w:val="x-none" w:eastAsia="x-none" w:bidi="ne-NP"/>
    </w:rPr>
  </w:style>
  <w:style w:type="character" w:styleId="Hyperlink">
    <w:name w:val="Hyperlink"/>
    <w:rsid w:val="000029A5"/>
    <w:rPr>
      <w:color w:val="0000FF"/>
      <w:u w:val="single"/>
    </w:rPr>
  </w:style>
  <w:style w:type="table" w:styleId="TableGrid">
    <w:name w:val="Table Grid"/>
    <w:basedOn w:val="TableNormal"/>
    <w:rsid w:val="00EA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HeaderChar">
    <w:name w:val="Header Char"/>
    <w:link w:val="Header"/>
    <w:rsid w:val="00E730A1"/>
    <w:rPr>
      <w:sz w:val="24"/>
      <w:szCs w:val="24"/>
    </w:rPr>
  </w:style>
  <w:style w:type="paragraph" w:styleId="Footer">
    <w:name w:val="footer"/>
    <w:basedOn w:val="Normal"/>
    <w:link w:val="Foot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FooterChar">
    <w:name w:val="Footer Char"/>
    <w:link w:val="Footer"/>
    <w:rsid w:val="00E730A1"/>
    <w:rPr>
      <w:sz w:val="24"/>
      <w:szCs w:val="24"/>
    </w:rPr>
  </w:style>
  <w:style w:type="character" w:customStyle="1" w:styleId="BodyTextIndent3Char">
    <w:name w:val="Body Text Indent 3 Char"/>
    <w:link w:val="BodyTextIndent3"/>
    <w:rsid w:val="00A349C9"/>
    <w:rPr>
      <w:rFonts w:ascii="Preeti" w:hAnsi="Preeti"/>
      <w:b/>
      <w:bCs/>
      <w:sz w:val="32"/>
      <w:szCs w:val="24"/>
    </w:rPr>
  </w:style>
  <w:style w:type="paragraph" w:styleId="BalloonText">
    <w:name w:val="Balloon Text"/>
    <w:basedOn w:val="Normal"/>
    <w:link w:val="BalloonTextChar"/>
    <w:rsid w:val="00963EB1"/>
    <w:rPr>
      <w:rFonts w:ascii="Tahoma" w:hAnsi="Tahoma" w:cs="Mangal"/>
      <w:sz w:val="16"/>
      <w:szCs w:val="16"/>
      <w:lang w:val="x-none" w:eastAsia="x-none" w:bidi="ne-NP"/>
    </w:rPr>
  </w:style>
  <w:style w:type="character" w:customStyle="1" w:styleId="BalloonTextChar">
    <w:name w:val="Balloon Text Char"/>
    <w:link w:val="BalloonText"/>
    <w:rsid w:val="0096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ComboBoxList\FormatFiles\Tippani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3174B-802D-4F00-8027-C19D9FC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TippaniHeight_Template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lnlvtd\=============================lhNnf====================================g=kf=÷uf=lj=;=a:g]===============================</vt:lpstr>
    </vt:vector>
  </TitlesOfParts>
  <Company>Civil Aviation Office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lnlvtd\=============================lhNnf====================================g=kf=÷uf=lj=;=a:g]===============================</dc:title>
  <dc:subject/>
  <dc:creator>GBIA CED</dc:creator>
  <cp:keywords/>
  <cp:lastModifiedBy>GBIA CED</cp:lastModifiedBy>
  <cp:revision>1</cp:revision>
  <cp:lastPrinted>2023-01-03T04:35:00Z</cp:lastPrinted>
  <dcterms:created xsi:type="dcterms:W3CDTF">2023-05-28T17:01:00Z</dcterms:created>
  <dcterms:modified xsi:type="dcterms:W3CDTF">2023-05-28T17:01:00Z</dcterms:modified>
</cp:coreProperties>
</file>