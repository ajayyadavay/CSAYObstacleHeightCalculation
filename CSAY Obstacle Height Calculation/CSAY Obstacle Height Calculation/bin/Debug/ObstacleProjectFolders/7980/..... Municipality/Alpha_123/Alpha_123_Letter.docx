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F0577A">
        <w:rPr>
          <w:rFonts w:cs="Kalimati"/>
          <w:color w:val="FF6600"/>
          <w:cs/>
          <w:lang w:bidi="ne-NP"/>
        </w:rPr>
        <w:t>2080-02-15</w:t>
      </w:r>
      <w:r w:rsidR="007D1DF3">
        <w:rPr>
          <w:rFonts w:cs="Kalimati" w:hint="cs"/>
          <w:color w:val="FF6600"/>
          <w:cs/>
          <w:lang w:bidi="ne-NP"/>
        </w:rPr>
        <w:t>00</w:t>
      </w:r>
    </w:p>
    <w:p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:rsidR="00EB1CD8" w:rsidRPr="00B9504D" w:rsidRDefault="00EB1CD8" w:rsidP="00EB1CD8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F0577A">
        <w:rPr>
          <w:rFonts w:cs="Kalimati"/>
          <w:color w:val="FF6600"/>
          <w:cs/>
          <w:lang w:bidi="ne-NP"/>
        </w:rPr>
        <w:t>23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</w:t>
      </w:r>
      <w:r w:rsidR="00F0577A">
        <w:rPr>
          <w:rFonts w:cs="Kalimati"/>
          <w:color w:val="FF6600"/>
          <w:cs/>
          <w:lang w:bidi="ne-NP"/>
        </w:rPr>
        <w:t>2080-01-02</w:t>
      </w:r>
      <w:r w:rsidR="00F157D1">
        <w:rPr>
          <w:rFonts w:cs="Kalimati" w:hint="cs"/>
          <w:cs/>
          <w:lang w:bidi="ne-NP"/>
        </w:rPr>
        <w:t xml:space="preserve"> को पत्रबाट माग भएको सिफारिस सम्बन्धमा, </w:t>
      </w:r>
      <w:r w:rsidR="00F0577A">
        <w:rPr>
          <w:rFonts w:cs="Kalimati"/>
          <w:color w:val="FF6600"/>
          <w:cs/>
          <w:lang w:bidi="ne-NP"/>
        </w:rPr>
        <w:t>............... नगरपालिका-2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F0577A">
        <w:rPr>
          <w:rFonts w:cs="Kalimati"/>
          <w:color w:val="FF6600"/>
          <w:cs/>
          <w:lang w:bidi="ne-NP"/>
        </w:rPr>
        <w:t>123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F0577A">
        <w:rPr>
          <w:rFonts w:cs="Kalimati"/>
          <w:color w:val="FF6600"/>
          <w:cs/>
          <w:lang w:bidi="ne-NP"/>
        </w:rPr>
        <w:t>122.257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:rsidR="00D842FC" w:rsidRP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7A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B1CD8"/>
    <w:rsid w:val="00F0577A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95C70-7B17-4394-A52A-F0EB9E4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ComboBoxList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2023-05-28T16:36:00Z</dcterms:created>
  <dcterms:modified xsi:type="dcterms:W3CDTF">2023-05-28T16:36:00Z</dcterms:modified>
</cp:coreProperties>
</file>