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C9CB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30FD1F5A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9A898C8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53FA2FB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40061B89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455B2140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54175CDB" w14:textId="2588C5DC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D06575">
        <w:rPr>
          <w:rFonts w:cs="Kalimati"/>
          <w:color w:val="FF6600"/>
          <w:cs/>
          <w:lang w:bidi="ne-NP"/>
        </w:rPr>
        <w:t>2080-03-1</w:t>
      </w:r>
      <w:r w:rsidR="007D1DF3">
        <w:rPr>
          <w:rFonts w:cs="Kalimati" w:hint="cs"/>
          <w:color w:val="FF6600"/>
          <w:cs/>
          <w:lang w:bidi="ne-NP"/>
        </w:rPr>
        <w:t>0</w:t>
      </w:r>
    </w:p>
    <w:p w14:paraId="1F5217C6" w14:textId="6A012EA6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 xml:space="preserve">श्री </w:t>
      </w:r>
      <w:r w:rsidR="00627B8E">
        <w:rPr>
          <w:rFonts w:cs="Kalimati" w:hint="cs"/>
          <w:color w:val="3366FF"/>
          <w:cs/>
          <w:lang w:bidi="ne-NP"/>
        </w:rPr>
        <w:t>मोहन थापा</w:t>
      </w:r>
      <w:r w:rsidR="00894C8A">
        <w:rPr>
          <w:rFonts w:cs="Kalimati" w:hint="cs"/>
          <w:color w:val="3366FF"/>
          <w:cs/>
          <w:lang w:bidi="ne-NP"/>
        </w:rPr>
        <w:t xml:space="preserve"> जी</w:t>
      </w:r>
    </w:p>
    <w:p w14:paraId="369EF19B" w14:textId="7B8B661D" w:rsidR="00EB1CD8" w:rsidRPr="00627B8E" w:rsidRDefault="00627B8E" w:rsidP="00EB1CD8">
      <w:pPr>
        <w:spacing w:after="0"/>
        <w:rPr>
          <w:rFonts w:cs="Kalimati"/>
          <w:color w:val="3366FF"/>
          <w:lang w:bidi="ne-NP"/>
        </w:rPr>
      </w:pPr>
      <w:r>
        <w:rPr>
          <w:rFonts w:cs="Kalimati" w:hint="cs"/>
          <w:color w:val="3366FF"/>
          <w:cs/>
          <w:lang w:bidi="ne-NP"/>
        </w:rPr>
        <w:t>सिद्धार्थनगर-06, दुर्गा कोलोनी, रुपन्देही ।</w:t>
      </w:r>
    </w:p>
    <w:p w14:paraId="0AA7A7D2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5CDDD4F7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453FF1FB" w14:textId="2F0932D9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</w:t>
      </w:r>
      <w:r w:rsidR="00627B8E">
        <w:rPr>
          <w:rFonts w:cs="Kalimati" w:hint="cs"/>
          <w:cs/>
          <w:lang w:bidi="ne-NP"/>
        </w:rPr>
        <w:t xml:space="preserve"> उचाई र </w:t>
      </w:r>
      <w:r w:rsidR="00627B8E">
        <w:rPr>
          <w:rFonts w:cs="Kalimati"/>
          <w:lang w:bidi="ne-NP"/>
        </w:rPr>
        <w:t xml:space="preserve">VOR Range </w:t>
      </w:r>
      <w:r w:rsidR="00627B8E">
        <w:rPr>
          <w:rFonts w:cs="Kalimati" w:hint="cs"/>
          <w:cs/>
          <w:lang w:bidi="ne-NP"/>
        </w:rPr>
        <w:t>मा पर्ने/नपर्ने</w:t>
      </w:r>
      <w:r w:rsidR="00F157D1">
        <w:rPr>
          <w:rFonts w:cs="Kalimati" w:hint="cs"/>
          <w:cs/>
          <w:lang w:bidi="ne-NP"/>
        </w:rPr>
        <w:t xml:space="preserve">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4132F364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5AB00890" w14:textId="04C7D8BD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627B8E">
        <w:rPr>
          <w:rFonts w:cs="Kalimati" w:hint="cs"/>
          <w:cs/>
          <w:lang w:bidi="ne-NP"/>
        </w:rPr>
        <w:t xml:space="preserve">निजको 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D06575">
        <w:rPr>
          <w:rFonts w:cs="Kalimati"/>
          <w:color w:val="FF6600"/>
          <w:cs/>
          <w:lang w:bidi="ne-NP"/>
        </w:rPr>
        <w:t>2080-03-07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D06575">
        <w:rPr>
          <w:rFonts w:cs="Kalimati"/>
          <w:color w:val="FF6600"/>
          <w:cs/>
          <w:lang w:bidi="ne-NP"/>
        </w:rPr>
        <w:t>सिद्धार्थनगर नगरपालिका-6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D06575">
        <w:rPr>
          <w:rFonts w:cs="Kalimati"/>
          <w:color w:val="FF6600"/>
          <w:cs/>
          <w:lang w:bidi="ne-NP"/>
        </w:rPr>
        <w:t>86</w:t>
      </w:r>
      <w:r w:rsidR="00F157D1">
        <w:rPr>
          <w:rFonts w:cs="Kalimati" w:hint="cs"/>
          <w:cs/>
          <w:lang w:bidi="ne-NP"/>
        </w:rPr>
        <w:t xml:space="preserve"> मा घर </w:t>
      </w:r>
      <w:r w:rsidR="00627B8E">
        <w:rPr>
          <w:rFonts w:cs="Kalimati" w:hint="cs"/>
          <w:cs/>
          <w:lang w:bidi="ne-NP"/>
        </w:rPr>
        <w:t>बैँक सम्बन्धी कारोवार</w:t>
      </w:r>
      <w:r w:rsidR="00F157D1">
        <w:rPr>
          <w:rFonts w:cs="Kalimati" w:hint="cs"/>
          <w:cs/>
          <w:lang w:bidi="ne-NP"/>
        </w:rPr>
        <w:t xml:space="preserve"> गर्न</w:t>
      </w:r>
      <w:r w:rsidR="00627B8E">
        <w:rPr>
          <w:rFonts w:cs="Kalimati" w:hint="cs"/>
          <w:cs/>
          <w:lang w:bidi="ne-NP"/>
        </w:rPr>
        <w:t xml:space="preserve">लाई उक्त भवनको उचाई र उक्त भवन </w:t>
      </w:r>
      <w:r w:rsidR="00627B8E">
        <w:rPr>
          <w:rFonts w:cs="Kalimati"/>
          <w:lang w:bidi="ne-NP"/>
        </w:rPr>
        <w:t xml:space="preserve">VOR Range </w:t>
      </w:r>
      <w:r w:rsidR="00627B8E">
        <w:rPr>
          <w:rFonts w:cs="Kalimati" w:hint="cs"/>
          <w:cs/>
          <w:lang w:bidi="ne-NP"/>
        </w:rPr>
        <w:t>मा पर्ने/नपर्ने</w:t>
      </w:r>
      <w:r w:rsidR="00F157D1">
        <w:rPr>
          <w:rFonts w:cs="Kalimati" w:hint="cs"/>
          <w:cs/>
          <w:lang w:bidi="ne-NP"/>
        </w:rPr>
        <w:t xml:space="preserve"> </w:t>
      </w:r>
      <w:r w:rsidR="00627B8E">
        <w:rPr>
          <w:rFonts w:cs="Kalimati" w:hint="cs"/>
          <w:cs/>
          <w:lang w:bidi="ne-NP"/>
        </w:rPr>
        <w:t>भनी सहमति माग गरेकोमा</w:t>
      </w:r>
      <w:r w:rsidR="00F157D1">
        <w:rPr>
          <w:rFonts w:cs="Kalimati" w:hint="cs"/>
          <w:cs/>
          <w:lang w:bidi="ne-NP"/>
        </w:rPr>
        <w:t xml:space="preserve"> प्राप्त भएका भवन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D06575">
        <w:rPr>
          <w:rFonts w:cs="Kalimati"/>
          <w:color w:val="FF6600"/>
          <w:cs/>
          <w:lang w:bidi="ne-NP"/>
        </w:rPr>
        <w:t>112.350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</w:t>
      </w:r>
      <w:r w:rsidR="00627B8E">
        <w:rPr>
          <w:rFonts w:cs="Kalimati" w:hint="cs"/>
          <w:cs/>
          <w:lang w:bidi="ne-NP"/>
        </w:rPr>
        <w:t xml:space="preserve">र </w:t>
      </w:r>
      <w:r w:rsidR="00627B8E">
        <w:rPr>
          <w:rFonts w:cs="Kalimati"/>
          <w:lang w:bidi="ne-NP"/>
        </w:rPr>
        <w:t xml:space="preserve">VOR Range </w:t>
      </w:r>
      <w:r w:rsidR="00627B8E">
        <w:rPr>
          <w:rFonts w:cs="Kalimati" w:hint="cs"/>
          <w:cs/>
          <w:lang w:bidi="ne-NP"/>
        </w:rPr>
        <w:t xml:space="preserve">मा पर्ने/नपर्ने </w:t>
      </w:r>
      <w:r w:rsidR="00627B8E">
        <w:rPr>
          <w:rFonts w:cs="Kalimati" w:hint="cs"/>
          <w:cs/>
          <w:lang w:bidi="ne-NP"/>
        </w:rPr>
        <w:t xml:space="preserve">रहेको </w:t>
      </w:r>
      <w:r w:rsidR="00627B8E">
        <w:rPr>
          <w:rFonts w:cs="Kalimati" w:hint="cs"/>
          <w:cs/>
          <w:lang w:bidi="ne-NP"/>
        </w:rPr>
        <w:t xml:space="preserve">पाइएको </w:t>
      </w:r>
      <w:r w:rsidR="00F157D1">
        <w:rPr>
          <w:rFonts w:cs="Kalimati" w:hint="cs"/>
          <w:cs/>
          <w:lang w:bidi="ne-NP"/>
        </w:rPr>
        <w:t>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</w:t>
      </w:r>
      <w:r w:rsidR="00627B8E">
        <w:rPr>
          <w:rFonts w:cs="Kalimati"/>
          <w:lang w:bidi="ne-NP"/>
        </w:rPr>
        <w:t xml:space="preserve"> CAR</w:t>
      </w:r>
      <w:r w:rsidR="007D1DF3">
        <w:rPr>
          <w:rFonts w:cs="Kalimati"/>
          <w:lang w:bidi="ne-NP"/>
        </w:rPr>
        <w:t>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2E454FDC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41572B4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35DE3DAE" w14:textId="62018094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ई.</w:t>
      </w:r>
      <w:r w:rsidR="00597E14">
        <w:rPr>
          <w:rFonts w:cs="Kalimati" w:hint="cs"/>
          <w:cs/>
          <w:lang w:bidi="ne-NP"/>
        </w:rPr>
        <w:t xml:space="preserve"> प्रभु राम थापा</w:t>
      </w:r>
    </w:p>
    <w:p w14:paraId="29F11155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2032AA8B" w14:textId="77777777" w:rsidR="00D842FC" w:rsidRPr="00D842FC" w:rsidRDefault="00D842FC" w:rsidP="00D842FC">
      <w:pPr>
        <w:rPr>
          <w:rFonts w:cs="Kalimati"/>
          <w:lang w:bidi="ne-NP"/>
        </w:rPr>
      </w:pPr>
    </w:p>
    <w:p w14:paraId="52C566F8" w14:textId="77777777" w:rsidR="00D842FC" w:rsidRDefault="00D842FC" w:rsidP="00D842FC">
      <w:pPr>
        <w:rPr>
          <w:rFonts w:cs="Kalimati"/>
          <w:lang w:bidi="ne-NP"/>
        </w:rPr>
      </w:pPr>
    </w:p>
    <w:p w14:paraId="7A0C1514" w14:textId="0BE6751F" w:rsidR="00D842FC" w:rsidRDefault="00597E14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सादर अवगता</w:t>
      </w:r>
      <w:r w:rsidR="00D842FC">
        <w:rPr>
          <w:rFonts w:cs="Kalimati" w:hint="cs"/>
          <w:cs/>
          <w:lang w:bidi="ne-NP"/>
        </w:rPr>
        <w:t>र्थः</w:t>
      </w:r>
    </w:p>
    <w:p w14:paraId="3C918A11" w14:textId="46D5452A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597E14">
        <w:rPr>
          <w:rFonts w:cs="Kalimati" w:hint="cs"/>
          <w:cs/>
          <w:lang w:bidi="ne-NP"/>
        </w:rPr>
        <w:t>महाप्रबन्धक</w:t>
      </w:r>
      <w:r w:rsidR="007010DE">
        <w:rPr>
          <w:rFonts w:cs="Kalimati" w:hint="cs"/>
          <w:cs/>
          <w:lang w:bidi="ne-NP"/>
        </w:rPr>
        <w:t xml:space="preserve"> ज्यू</w:t>
      </w:r>
      <w:r w:rsidR="00DE19D8">
        <w:rPr>
          <w:rFonts w:cs="Kalimati" w:hint="cs"/>
          <w:cs/>
          <w:lang w:bidi="ne-NP"/>
        </w:rPr>
        <w:t>, गौ. बु. अ. वि. ना. उ. का</w:t>
      </w:r>
      <w:r w:rsidR="0093039D">
        <w:rPr>
          <w:rFonts w:cs="Kalimati" w:hint="cs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5"/>
    <w:rsid w:val="00006AFB"/>
    <w:rsid w:val="00026813"/>
    <w:rsid w:val="0006611D"/>
    <w:rsid w:val="000C5C75"/>
    <w:rsid w:val="002E1A3C"/>
    <w:rsid w:val="00385C1E"/>
    <w:rsid w:val="003864DD"/>
    <w:rsid w:val="00561C1F"/>
    <w:rsid w:val="00597E14"/>
    <w:rsid w:val="0062217C"/>
    <w:rsid w:val="00627B8E"/>
    <w:rsid w:val="006C6448"/>
    <w:rsid w:val="006D32E1"/>
    <w:rsid w:val="007010DE"/>
    <w:rsid w:val="007D1DF3"/>
    <w:rsid w:val="00826FB2"/>
    <w:rsid w:val="008644E1"/>
    <w:rsid w:val="00894C8A"/>
    <w:rsid w:val="008D2633"/>
    <w:rsid w:val="0093039D"/>
    <w:rsid w:val="00AB02E1"/>
    <w:rsid w:val="00B9504D"/>
    <w:rsid w:val="00C00FC2"/>
    <w:rsid w:val="00CA2A77"/>
    <w:rsid w:val="00D06575"/>
    <w:rsid w:val="00D842FC"/>
    <w:rsid w:val="00D8622E"/>
    <w:rsid w:val="00DE19D8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75C9"/>
  <w15:chartTrackingRefBased/>
  <w15:docId w15:val="{0BE5EFEC-586E-45A6-A544-5E2579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6</cp:revision>
  <cp:lastPrinted>2023-02-01T05:56:00Z</cp:lastPrinted>
  <dcterms:created xsi:type="dcterms:W3CDTF">2023-06-25T09:55:00Z</dcterms:created>
  <dcterms:modified xsi:type="dcterms:W3CDTF">2023-06-25T10:06:00Z</dcterms:modified>
</cp:coreProperties>
</file>