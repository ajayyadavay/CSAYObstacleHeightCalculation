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3F9D"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78F43B42"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4C923FEC"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1AB1EC6"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CC843D5"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9DF1B2B"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F2223D4" w14:textId="6868316B"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p>
    <w:p w14:paraId="4BC5425F"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699025DA"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5A091940"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2A1A8C29"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577FC78D"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5C175113"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58E327A"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3B332D5D"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356027B8"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44E09D01" w14:textId="556DA569"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with ref. no. </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C63EF0">
        <w:rPr>
          <w:rFonts w:ascii="Arial" w:hAnsi="Arial" w:cs="Arial"/>
          <w:color w:val="FF3300"/>
          <w:kern w:val="0"/>
          <w:sz w:val="24"/>
          <w:szCs w:val="24"/>
          <w:lang w:bidi="ne-NP"/>
        </w:rPr>
        <w:t xml:space="preserve">..... Ruralmunicipality-, </w:t>
      </w:r>
      <w:r w:rsidRPr="00D81191">
        <w:rPr>
          <w:rFonts w:ascii="Arial" w:hAnsi="Arial" w:cs="Arial"/>
          <w:kern w:val="0"/>
          <w:sz w:val="24"/>
          <w:szCs w:val="24"/>
          <w:lang w:bidi="ne-NP"/>
        </w:rPr>
        <w:t xml:space="preserve"> having plot no. </w:t>
      </w:r>
      <w:r w:rsidR="00C63EF0">
        <w:rPr>
          <w:rFonts w:ascii="Arial" w:hAnsi="Arial" w:cs="Arial"/>
          <w:color w:val="FF3300"/>
          <w:kern w:val="0"/>
          <w:sz w:val="24"/>
          <w:szCs w:val="24"/>
          <w:lang w:bidi="ne-NP"/>
        </w:rPr>
        <w:t>856</w:t>
      </w:r>
      <w:r w:rsidRPr="00D81191">
        <w:rPr>
          <w:rFonts w:ascii="Arial" w:hAnsi="Arial" w:cs="Arial"/>
          <w:kern w:val="0"/>
          <w:sz w:val="24"/>
          <w:szCs w:val="24"/>
          <w:lang w:bidi="ne-NP"/>
        </w:rPr>
        <w:t xml:space="preserve"> of </w:t>
      </w:r>
      <w:r w:rsidR="00C63EF0">
        <w:rPr>
          <w:rFonts w:ascii="Arial" w:hAnsi="Arial" w:cs="Arial"/>
          <w:color w:val="FF3300"/>
          <w:kern w:val="0"/>
          <w:sz w:val="24"/>
          <w:szCs w:val="24"/>
          <w:lang w:bidi="ne-NP"/>
        </w:rPr>
        <w:t xml:space="preserve"> Second first  </w:t>
      </w:r>
      <w:r w:rsidRPr="00D81191">
        <w:rPr>
          <w:rFonts w:ascii="Arial" w:hAnsi="Arial" w:cs="Arial"/>
          <w:kern w:val="0"/>
          <w:sz w:val="24"/>
          <w:szCs w:val="24"/>
          <w:lang w:bidi="ne-NP"/>
        </w:rPr>
        <w:t xml:space="preserve"> determined after studying the received drawings, Google Earth Map other related papers is </w:t>
      </w:r>
      <w:r w:rsidR="00C63EF0">
        <w:rPr>
          <w:rFonts w:ascii="Arial" w:hAnsi="Arial" w:cs="Arial"/>
          <w:color w:val="FF3300"/>
          <w:kern w:val="0"/>
          <w:sz w:val="24"/>
          <w:szCs w:val="24"/>
          <w:lang w:bidi="ne-NP"/>
        </w:rPr>
        <w:t>105.000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77F3FD10"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6403683"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4878286A"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44B348C5"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2CFB7460"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45AC534D"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7F04954C"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6DE08D20"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5A930307"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4E80DDE" w14:textId="77777777" w:rsidR="00026813" w:rsidRPr="00D81191" w:rsidRDefault="00026813" w:rsidP="00D81191">
      <w:pPr>
        <w:spacing w:line="276" w:lineRule="auto"/>
        <w:rPr>
          <w:rFonts w:ascii="Arial" w:hAnsi="Arial" w:cs="Arial"/>
        </w:rPr>
      </w:pPr>
    </w:p>
    <w:sectPr w:rsidR="00026813" w:rsidRPr="00D81191" w:rsidSect="00C63E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F0"/>
    <w:rsid w:val="00026813"/>
    <w:rsid w:val="000B20F2"/>
    <w:rsid w:val="00193001"/>
    <w:rsid w:val="00387416"/>
    <w:rsid w:val="004D6361"/>
    <w:rsid w:val="00AD5BF6"/>
    <w:rsid w:val="00B13313"/>
    <w:rsid w:val="00C63EF0"/>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AB20"/>
  <w15:chartTrackingRefBased/>
  <w15:docId w15:val="{4E71ECBE-B436-4D27-A77C-74F700D9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2024-02-15T10:20:00Z</dcterms:created>
  <dcterms:modified xsi:type="dcterms:W3CDTF">2024-02-15T10:20:00Z</dcterms:modified>
</cp:coreProperties>
</file>