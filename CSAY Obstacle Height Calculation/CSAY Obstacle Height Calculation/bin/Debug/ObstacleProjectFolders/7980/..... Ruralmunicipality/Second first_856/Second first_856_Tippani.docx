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7643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02140028" wp14:editId="54569FE0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2F0BA7A8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6D2B9E29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3D5F8BB2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157F0ECC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46676780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07FA669B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4027B3" wp14:editId="2A3FC7E9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E2AE0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027B3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336E2AE0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2C3EF844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06C705C6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1C3531D5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3FC574FF" w14:textId="157558EE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E4ECDD" wp14:editId="485FD578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A51EC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8D27C0" wp14:editId="053AAB59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D1FA1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15263275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756A617B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0D2AA79E" w14:textId="158FB8B1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E3296F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 गाउँपालिका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E3296F">
        <w:rPr>
          <w:rFonts w:ascii="Kokila" w:hAnsi="Kokila" w:cs="Kalimati"/>
          <w:color w:val="FF3300"/>
          <w:sz w:val="22"/>
          <w:szCs w:val="22"/>
          <w:cs/>
          <w:lang w:bidi="ne-NP"/>
        </w:rPr>
        <w:t>105.000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E3296F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 गाउँपालिका-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E3296F">
        <w:rPr>
          <w:rFonts w:ascii="Kokila" w:hAnsi="Kokila" w:cs="Kalimati"/>
          <w:color w:val="FF3300"/>
          <w:sz w:val="22"/>
          <w:szCs w:val="22"/>
          <w:cs/>
          <w:lang w:bidi="ne-NP"/>
        </w:rPr>
        <w:t>856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386D1CA9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CF14514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5EF3E741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DFBA465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49DE933A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7AC2FE6B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5A753B9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1F4395A2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ED02EE1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13A37570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00DCFB5F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38A40909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7FB677B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52BD8404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B7E7F58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4EE83067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3C95CCAA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59D96927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04A3DD61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1D708E68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E3296F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8096" w14:textId="77777777" w:rsidR="00E3296F" w:rsidRDefault="00E3296F" w:rsidP="00E730A1">
      <w:r>
        <w:separator/>
      </w:r>
    </w:p>
  </w:endnote>
  <w:endnote w:type="continuationSeparator" w:id="0">
    <w:p w14:paraId="5B2043B1" w14:textId="77777777" w:rsidR="00E3296F" w:rsidRDefault="00E3296F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9C06" w14:textId="77777777" w:rsidR="00E3296F" w:rsidRDefault="00E3296F" w:rsidP="00E730A1">
      <w:r>
        <w:separator/>
      </w:r>
    </w:p>
  </w:footnote>
  <w:footnote w:type="continuationSeparator" w:id="0">
    <w:p w14:paraId="0737A41C" w14:textId="77777777" w:rsidR="00E3296F" w:rsidRDefault="00E3296F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6F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296F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EAB4"/>
  <w15:chartTrackingRefBased/>
  <w15:docId w15:val="{E2257C5D-D945-4F90-A4E6-2B316B6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2024-02-15T10:20:00Z</dcterms:created>
  <dcterms:modified xsi:type="dcterms:W3CDTF">2024-02-15T10:20:00Z</dcterms:modified>
</cp:coreProperties>
</file>