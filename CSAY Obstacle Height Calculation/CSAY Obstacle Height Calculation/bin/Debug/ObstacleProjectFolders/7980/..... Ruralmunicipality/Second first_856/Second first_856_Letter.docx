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F95B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4BBCE7EF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291A9E6E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D3CBD4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1E36F68F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3D9D9FCB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3081266" w14:textId="6AE852AE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47B6C339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496C3853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57B9A117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0765E080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6A624C9D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58221320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2E44A8A3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1B065247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5C8F3832" w14:textId="6275D8C6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0C5847">
        <w:rPr>
          <w:rFonts w:cs="Kalimati"/>
          <w:color w:val="FF6600"/>
          <w:cs/>
          <w:lang w:bidi="ne-NP"/>
        </w:rPr>
        <w:t>.............. गाउँपालिका-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0C5847">
        <w:rPr>
          <w:rFonts w:cs="Kalimati"/>
          <w:color w:val="FF6600"/>
          <w:cs/>
          <w:lang w:bidi="ne-NP"/>
        </w:rPr>
        <w:t>856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0C5847">
        <w:rPr>
          <w:rFonts w:cs="Kalimati"/>
          <w:color w:val="FF6600"/>
          <w:cs/>
          <w:lang w:bidi="ne-NP"/>
        </w:rPr>
        <w:t>105.000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7D6BBE29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296B2F98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100DA813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76F589CF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44B4D125" w14:textId="77777777" w:rsidR="00D842FC" w:rsidRPr="00D842FC" w:rsidRDefault="00D842FC" w:rsidP="00D842FC">
      <w:pPr>
        <w:rPr>
          <w:rFonts w:cs="Kalimati"/>
          <w:lang w:bidi="ne-NP"/>
        </w:rPr>
      </w:pPr>
    </w:p>
    <w:p w14:paraId="67C85786" w14:textId="77777777" w:rsidR="00D842FC" w:rsidRDefault="00D842FC" w:rsidP="00D842FC">
      <w:pPr>
        <w:rPr>
          <w:rFonts w:cs="Kalimati"/>
          <w:lang w:bidi="ne-NP"/>
        </w:rPr>
      </w:pPr>
    </w:p>
    <w:p w14:paraId="0BD29CC7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29D543C1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47"/>
    <w:rsid w:val="00006AFB"/>
    <w:rsid w:val="00026813"/>
    <w:rsid w:val="0006611D"/>
    <w:rsid w:val="000C5847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4D31"/>
  <w15:chartTrackingRefBased/>
  <w15:docId w15:val="{7255FEBE-A2D4-4DB1-8A62-09B3B862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2024-02-15T10:20:00Z</dcterms:created>
  <dcterms:modified xsi:type="dcterms:W3CDTF">2024-02-15T10:20:00Z</dcterms:modified>
</cp:coreProperties>
</file>