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B53E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13E7AA9D" wp14:editId="3988FA1D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386AE789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78414EB4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7C754AB8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3AC07473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04402025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2B1DE00B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F00366" wp14:editId="50BF4A3A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40E5DA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00366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1040E5DA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3428CD1B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1C5146BF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7513E13B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16B47817" w14:textId="5E6B9691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8F7BAB" wp14:editId="7C883ED6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A0E74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DF9147" wp14:editId="48D51C3F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6EF56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246FD450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7130BF40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7625F14F" w14:textId="24B0CFC1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0F2E0D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 गाउँपालिका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0F2E0D">
        <w:rPr>
          <w:rFonts w:ascii="Kokila" w:hAnsi="Kokila" w:cs="Kalimati"/>
          <w:color w:val="FF3300"/>
          <w:sz w:val="22"/>
          <w:szCs w:val="22"/>
          <w:cs/>
          <w:lang w:bidi="ne-NP"/>
        </w:rPr>
        <w:t>105.000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0F2E0D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 गाउँपालिका-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0F2E0D">
        <w:rPr>
          <w:rFonts w:ascii="Kokila" w:hAnsi="Kokila" w:cs="Kalimati"/>
          <w:color w:val="FF3300"/>
          <w:sz w:val="22"/>
          <w:szCs w:val="22"/>
          <w:cs/>
          <w:lang w:bidi="ne-NP"/>
        </w:rPr>
        <w:t>1245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28A755AB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68E3F3D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0A1CD0E5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0E868A7B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5A7B4761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466E4501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F5A1F5E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0F721120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2607A00A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0D9367F1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6B0746E4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11377777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17EED398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40382D02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62387CF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5C1DE11F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015242B3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BD577BC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575F55AB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F665569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0F2E0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B468" w14:textId="77777777" w:rsidR="000F2E0D" w:rsidRDefault="000F2E0D" w:rsidP="00E730A1">
      <w:r>
        <w:separator/>
      </w:r>
    </w:p>
  </w:endnote>
  <w:endnote w:type="continuationSeparator" w:id="0">
    <w:p w14:paraId="42B8EB20" w14:textId="77777777" w:rsidR="000F2E0D" w:rsidRDefault="000F2E0D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3510" w14:textId="77777777" w:rsidR="000F2E0D" w:rsidRDefault="000F2E0D" w:rsidP="00E730A1">
      <w:r>
        <w:separator/>
      </w:r>
    </w:p>
  </w:footnote>
  <w:footnote w:type="continuationSeparator" w:id="0">
    <w:p w14:paraId="3721C41C" w14:textId="77777777" w:rsidR="000F2E0D" w:rsidRDefault="000F2E0D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0D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2E0D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85354"/>
  <w15:chartTrackingRefBased/>
  <w15:docId w15:val="{1D4F41FE-6F9B-4898-B5D6-A3375A97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2024-02-15T10:24:00Z</dcterms:created>
  <dcterms:modified xsi:type="dcterms:W3CDTF">2024-02-15T10:24:00Z</dcterms:modified>
</cp:coreProperties>
</file>