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DF3C"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8AAD9E3"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D75B22E"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67416AF2"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3B0B6C1" w14:textId="77777777"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3D5FF915"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25E374D8" w14:textId="589AF30A"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p>
    <w:p w14:paraId="2206509F"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674FA88B"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14:paraId="7601D2F4"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14:paraId="3F06E183"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14:paraId="060636A2"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14:paraId="376AA8BD"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11D823DE"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14:paraId="2BE4C0E2" w14:textId="77777777"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14:paraId="01C871A7"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1BCB517" w14:textId="4F5E903C"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with ref. no. </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8E7095">
        <w:rPr>
          <w:rFonts w:ascii="Arial" w:hAnsi="Arial" w:cs="Arial"/>
          <w:color w:val="FF3300"/>
          <w:kern w:val="0"/>
          <w:sz w:val="24"/>
          <w:szCs w:val="24"/>
          <w:lang w:bidi="ne-NP"/>
        </w:rPr>
        <w:t xml:space="preserve">..... Ruralmunicipality-, </w:t>
      </w:r>
      <w:r w:rsidRPr="00D81191">
        <w:rPr>
          <w:rFonts w:ascii="Arial" w:hAnsi="Arial" w:cs="Arial"/>
          <w:kern w:val="0"/>
          <w:sz w:val="24"/>
          <w:szCs w:val="24"/>
          <w:lang w:bidi="ne-NP"/>
        </w:rPr>
        <w:t xml:space="preserve"> having plot no. </w:t>
      </w:r>
      <w:r w:rsidR="008E7095">
        <w:rPr>
          <w:rFonts w:ascii="Arial" w:hAnsi="Arial" w:cs="Arial"/>
          <w:color w:val="FF3300"/>
          <w:kern w:val="0"/>
          <w:sz w:val="24"/>
          <w:szCs w:val="24"/>
          <w:lang w:bidi="ne-NP"/>
        </w:rPr>
        <w:t>1245</w:t>
      </w:r>
      <w:r w:rsidRPr="00D81191">
        <w:rPr>
          <w:rFonts w:ascii="Arial" w:hAnsi="Arial" w:cs="Arial"/>
          <w:kern w:val="0"/>
          <w:sz w:val="24"/>
          <w:szCs w:val="24"/>
          <w:lang w:bidi="ne-NP"/>
        </w:rPr>
        <w:t xml:space="preserve"> of </w:t>
      </w:r>
      <w:r w:rsidR="008E7095">
        <w:rPr>
          <w:rFonts w:ascii="Arial" w:hAnsi="Arial" w:cs="Arial"/>
          <w:color w:val="FF3300"/>
          <w:kern w:val="0"/>
          <w:sz w:val="24"/>
          <w:szCs w:val="24"/>
          <w:lang w:bidi="ne-NP"/>
        </w:rPr>
        <w:t xml:space="preserve"> DGV  </w:t>
      </w:r>
      <w:r w:rsidRPr="00D81191">
        <w:rPr>
          <w:rFonts w:ascii="Arial" w:hAnsi="Arial" w:cs="Arial"/>
          <w:kern w:val="0"/>
          <w:sz w:val="24"/>
          <w:szCs w:val="24"/>
          <w:lang w:bidi="ne-NP"/>
        </w:rPr>
        <w:t xml:space="preserve"> determined after studying the received drawings, Google Earth Map other related papers is </w:t>
      </w:r>
      <w:r w:rsidR="008E7095">
        <w:rPr>
          <w:rFonts w:ascii="Arial" w:hAnsi="Arial" w:cs="Arial"/>
          <w:color w:val="FF3300"/>
          <w:kern w:val="0"/>
          <w:sz w:val="24"/>
          <w:szCs w:val="24"/>
          <w:lang w:bidi="ne-NP"/>
        </w:rPr>
        <w:t>105.000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14:paraId="3F7BE749"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0F64A147"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14:paraId="228BD0C0" w14:textId="77777777"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14:paraId="68D412D0"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14:paraId="2AE2B731" w14:textId="77777777"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14:paraId="569A8F6B"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027CD3B1"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14:paraId="09D1DC49" w14:textId="77777777"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14:paraId="52FC8BBA" w14:textId="77777777"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14:paraId="3D8939AD" w14:textId="77777777" w:rsidR="00026813" w:rsidRPr="00D81191" w:rsidRDefault="00026813" w:rsidP="00D81191">
      <w:pPr>
        <w:spacing w:line="276" w:lineRule="auto"/>
        <w:rPr>
          <w:rFonts w:ascii="Arial" w:hAnsi="Arial" w:cs="Arial"/>
        </w:rPr>
      </w:pPr>
    </w:p>
    <w:sectPr w:rsidR="00026813" w:rsidRPr="00D81191" w:rsidSect="008E70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95"/>
    <w:rsid w:val="00026813"/>
    <w:rsid w:val="000B20F2"/>
    <w:rsid w:val="00193001"/>
    <w:rsid w:val="00387416"/>
    <w:rsid w:val="004D6361"/>
    <w:rsid w:val="008E7095"/>
    <w:rsid w:val="00AD5BF6"/>
    <w:rsid w:val="00B13313"/>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F5D"/>
  <w15:chartTrackingRefBased/>
  <w15:docId w15:val="{F4656F9F-9808-4342-9403-79FA7BE6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EnglishLetter_Template.dotx</Template>
  <TotalTime>0</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2024-02-15T10:24:00Z</dcterms:created>
  <dcterms:modified xsi:type="dcterms:W3CDTF">2024-02-15T10:24:00Z</dcterms:modified>
</cp:coreProperties>
</file>