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4B9"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7BD7BD7D"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1E8D4DE9"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DF2B3E5"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2EC2046"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479EED3A"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6FFB512" w14:textId="736F055E"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r w:rsidR="002D312A">
        <w:rPr>
          <w:rFonts w:ascii="Arial" w:hAnsi="Arial" w:cs="Arial"/>
          <w:color w:val="FF3300"/>
          <w:kern w:val="0"/>
          <w:sz w:val="24"/>
          <w:szCs w:val="24"/>
          <w:lang w:bidi="ne-NP"/>
        </w:rPr>
        <w:t>10-10-10</w:t>
      </w:r>
    </w:p>
    <w:p w14:paraId="0AD235B4"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3D62FCC7"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19883596"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197C866C"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593DA949"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2D943D5F"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2B0335E9"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353801AA"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40A49E51"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65A4ED0" w14:textId="7FD1D8A0"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t>
      </w:r>
      <w:r w:rsidR="002D312A">
        <w:rPr>
          <w:rFonts w:ascii="Arial" w:hAnsi="Arial" w:cs="Arial"/>
          <w:color w:val="FF3300"/>
          <w:kern w:val="0"/>
          <w:sz w:val="24"/>
          <w:szCs w:val="24"/>
          <w:lang w:bidi="ne-NP"/>
        </w:rPr>
        <w:t>10-0-01</w:t>
      </w:r>
      <w:r w:rsidRPr="00D81191">
        <w:rPr>
          <w:rFonts w:ascii="Arial" w:hAnsi="Arial" w:cs="Arial"/>
          <w:kern w:val="0"/>
          <w:sz w:val="24"/>
          <w:szCs w:val="24"/>
          <w:lang w:bidi="ne-NP"/>
        </w:rPr>
        <w:t xml:space="preserve"> with ref. no. </w:t>
      </w:r>
      <w:r w:rsidR="002D312A">
        <w:rPr>
          <w:rFonts w:ascii="Arial" w:hAnsi="Arial" w:cs="Arial"/>
          <w:color w:val="FF3300"/>
          <w:kern w:val="0"/>
          <w:sz w:val="24"/>
          <w:szCs w:val="24"/>
          <w:lang w:bidi="ne-NP"/>
        </w:rPr>
        <w:t>1100</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2D312A">
        <w:rPr>
          <w:rFonts w:ascii="Arial" w:hAnsi="Arial" w:cs="Arial"/>
          <w:color w:val="FF3300"/>
          <w:kern w:val="0"/>
          <w:sz w:val="24"/>
          <w:szCs w:val="24"/>
          <w:lang w:bidi="ne-NP"/>
        </w:rPr>
        <w:t>This Municipality-10, 10</w:t>
      </w:r>
      <w:r w:rsidRPr="00D81191">
        <w:rPr>
          <w:rFonts w:ascii="Arial" w:hAnsi="Arial" w:cs="Arial"/>
          <w:kern w:val="0"/>
          <w:sz w:val="24"/>
          <w:szCs w:val="24"/>
          <w:lang w:bidi="ne-NP"/>
        </w:rPr>
        <w:t xml:space="preserve"> having plot no. </w:t>
      </w:r>
      <w:r w:rsidR="002D312A">
        <w:rPr>
          <w:rFonts w:ascii="Arial" w:hAnsi="Arial" w:cs="Arial"/>
          <w:color w:val="FF3300"/>
          <w:kern w:val="0"/>
          <w:sz w:val="24"/>
          <w:szCs w:val="24"/>
          <w:lang w:bidi="ne-NP"/>
        </w:rPr>
        <w:t>10</w:t>
      </w:r>
      <w:r w:rsidRPr="00D81191">
        <w:rPr>
          <w:rFonts w:ascii="Arial" w:hAnsi="Arial" w:cs="Arial"/>
          <w:kern w:val="0"/>
          <w:sz w:val="24"/>
          <w:szCs w:val="24"/>
          <w:lang w:bidi="ne-NP"/>
        </w:rPr>
        <w:t xml:space="preserve"> of </w:t>
      </w:r>
      <w:r w:rsidR="002D312A">
        <w:rPr>
          <w:rFonts w:ascii="Arial" w:hAnsi="Arial" w:cs="Arial"/>
          <w:color w:val="FF3300"/>
          <w:kern w:val="0"/>
          <w:sz w:val="24"/>
          <w:szCs w:val="24"/>
          <w:lang w:bidi="ne-NP"/>
        </w:rPr>
        <w:t>Mr. 10 10 10</w:t>
      </w:r>
      <w:r w:rsidRPr="00D81191">
        <w:rPr>
          <w:rFonts w:ascii="Arial" w:hAnsi="Arial" w:cs="Arial"/>
          <w:kern w:val="0"/>
          <w:sz w:val="24"/>
          <w:szCs w:val="24"/>
          <w:lang w:bidi="ne-NP"/>
        </w:rPr>
        <w:t xml:space="preserve"> determined after studying the received drawings, Google Earth Map other related papers is </w:t>
      </w:r>
      <w:r w:rsidR="002D312A">
        <w:rPr>
          <w:rFonts w:ascii="Arial" w:hAnsi="Arial" w:cs="Arial"/>
          <w:color w:val="FF3300"/>
          <w:kern w:val="0"/>
          <w:sz w:val="24"/>
          <w:szCs w:val="24"/>
          <w:lang w:bidi="ne-NP"/>
        </w:rPr>
        <w:t>20.000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518E3CAE"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8BAC51D"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1028C494"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070A097B"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271A7180"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C810FB8"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3E44E5FA"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74378361"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10B81F18"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28DA321" w14:textId="77777777" w:rsidR="00026813" w:rsidRPr="00D81191" w:rsidRDefault="00026813" w:rsidP="00D81191">
      <w:pPr>
        <w:spacing w:line="276" w:lineRule="auto"/>
        <w:rPr>
          <w:rFonts w:ascii="Arial" w:hAnsi="Arial" w:cs="Arial"/>
        </w:rPr>
      </w:pPr>
    </w:p>
    <w:sectPr w:rsidR="00026813" w:rsidRPr="00D81191" w:rsidSect="002D31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2A"/>
    <w:rsid w:val="00026813"/>
    <w:rsid w:val="000B20F2"/>
    <w:rsid w:val="00193001"/>
    <w:rsid w:val="002D312A"/>
    <w:rsid w:val="00387416"/>
    <w:rsid w:val="004D6361"/>
    <w:rsid w:val="00AD5BF6"/>
    <w:rsid w:val="00B13313"/>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8484"/>
  <w15:chartTrackingRefBased/>
  <w15:docId w15:val="{7A7ED2F9-8916-4546-8CCB-D306789B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VNBW\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2024-02-24T07:28:00Z</dcterms:created>
  <dcterms:modified xsi:type="dcterms:W3CDTF">2024-02-24T07:28:00Z</dcterms:modified>
</cp:coreProperties>
</file>