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DE81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</w:p>
    <w:p w14:paraId="47F4DA19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175FC5C1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50323A54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31F491B7" w14:textId="77777777" w:rsidR="00FC785F" w:rsidRDefault="00FC785F" w:rsidP="00826FB2">
      <w:pPr>
        <w:spacing w:after="0"/>
        <w:jc w:val="center"/>
        <w:rPr>
          <w:rFonts w:cs="Kalimati"/>
          <w:lang w:bidi="ne-NP"/>
        </w:rPr>
      </w:pPr>
    </w:p>
    <w:p w14:paraId="0E86F439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6A53E0E8" w14:textId="6BB6CAF1" w:rsidR="00DE7A3A" w:rsidRDefault="00DE7A3A" w:rsidP="00DE7A3A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मितिः</w:t>
      </w:r>
      <w:r w:rsidR="00F157D1">
        <w:rPr>
          <w:rFonts w:cs="Kalimati"/>
          <w:lang w:bidi="ne-NP"/>
        </w:rPr>
        <w:t xml:space="preserve"> </w:t>
      </w:r>
      <w:r w:rsidR="005A11A0">
        <w:rPr>
          <w:rFonts w:cs="Kalimati"/>
          <w:color w:val="FF6600"/>
          <w:cs/>
          <w:lang w:bidi="ne-NP"/>
        </w:rPr>
        <w:t>10-10-10</w:t>
      </w:r>
      <w:r w:rsidR="007D1DF3">
        <w:rPr>
          <w:rFonts w:cs="Kalimati" w:hint="cs"/>
          <w:color w:val="FF6600"/>
          <w:cs/>
          <w:lang w:bidi="ne-NP"/>
        </w:rPr>
        <w:t>00</w:t>
      </w:r>
    </w:p>
    <w:p w14:paraId="2EE818F2" w14:textId="77777777" w:rsidR="00EB1CD8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श्री नगरपालिका</w:t>
      </w:r>
    </w:p>
    <w:p w14:paraId="1911CEA3" w14:textId="77777777"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नगर कार्यपालिकाको कार्यालय</w:t>
      </w:r>
    </w:p>
    <w:p w14:paraId="5B310B12" w14:textId="77777777"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, नेपाल ।</w:t>
      </w:r>
    </w:p>
    <w:p w14:paraId="038292CD" w14:textId="77777777" w:rsidR="00EB1CD8" w:rsidRPr="00B9504D" w:rsidRDefault="00EB1CD8" w:rsidP="00EB1CD8">
      <w:pPr>
        <w:spacing w:after="0"/>
        <w:rPr>
          <w:rFonts w:cs="Kalimati"/>
          <w:lang w:bidi="ne-NP"/>
        </w:rPr>
      </w:pPr>
    </w:p>
    <w:p w14:paraId="43466D1B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7FD48C35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1813C092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  <w:r w:rsidRPr="00B9504D">
        <w:rPr>
          <w:rFonts w:cs="Kalimati" w:hint="cs"/>
          <w:cs/>
          <w:lang w:bidi="ne-NP"/>
        </w:rPr>
        <w:t xml:space="preserve">विषयः </w:t>
      </w:r>
      <w:r w:rsidR="00F157D1">
        <w:rPr>
          <w:rFonts w:cs="Kalimati" w:hint="cs"/>
          <w:cs/>
          <w:lang w:bidi="ne-NP"/>
        </w:rPr>
        <w:t>भवन निर्माणका लागि सहमति सम्बन्धमा</w:t>
      </w:r>
      <w:r w:rsidRPr="00B9504D">
        <w:rPr>
          <w:rFonts w:cs="Kalimati" w:hint="cs"/>
          <w:cs/>
          <w:lang w:bidi="ne-NP"/>
        </w:rPr>
        <w:t xml:space="preserve"> ।</w:t>
      </w:r>
    </w:p>
    <w:p w14:paraId="48CF697F" w14:textId="77777777" w:rsidR="00B9504D" w:rsidRPr="00B9504D" w:rsidRDefault="00B9504D" w:rsidP="00826FB2">
      <w:pPr>
        <w:spacing w:after="0"/>
        <w:jc w:val="center"/>
        <w:rPr>
          <w:rFonts w:cs="Kalimati"/>
          <w:lang w:bidi="ne-NP"/>
        </w:rPr>
      </w:pPr>
    </w:p>
    <w:p w14:paraId="580EF96A" w14:textId="497F7C23" w:rsidR="00826FB2" w:rsidRPr="00B9504D" w:rsidRDefault="00826FB2" w:rsidP="003864DD">
      <w:pPr>
        <w:spacing w:after="0"/>
        <w:jc w:val="both"/>
        <w:rPr>
          <w:rFonts w:cs="Kalimati"/>
          <w:cs/>
          <w:lang w:bidi="ne-NP"/>
        </w:rPr>
      </w:pPr>
      <w:r w:rsidRPr="00B9504D">
        <w:rPr>
          <w:rFonts w:cs="Kalimati"/>
          <w:cs/>
          <w:lang w:bidi="ne-NP"/>
        </w:rPr>
        <w:tab/>
      </w:r>
      <w:r w:rsidRPr="00B9504D">
        <w:rPr>
          <w:rFonts w:cs="Kalimati" w:hint="cs"/>
          <w:cs/>
          <w:lang w:bidi="ne-NP"/>
        </w:rPr>
        <w:t xml:space="preserve">उपरोक्त विषयमा </w:t>
      </w:r>
      <w:r w:rsidR="00F157D1">
        <w:rPr>
          <w:rFonts w:cs="Kalimati" w:hint="cs"/>
          <w:cs/>
          <w:lang w:bidi="ne-NP"/>
        </w:rPr>
        <w:t>त्यस कार्यालायको च.नं.</w:t>
      </w:r>
      <w:r w:rsidR="00EB1CD8">
        <w:rPr>
          <w:rFonts w:cs="Kalimati"/>
          <w:lang w:bidi="ne-NP"/>
        </w:rPr>
        <w:t xml:space="preserve"> </w:t>
      </w:r>
      <w:r w:rsidR="005A11A0">
        <w:rPr>
          <w:rFonts w:cs="Kalimati"/>
          <w:color w:val="FF6600"/>
          <w:cs/>
          <w:lang w:bidi="ne-NP"/>
        </w:rPr>
        <w:t>1100</w:t>
      </w:r>
      <w:r w:rsidR="007D1DF3">
        <w:rPr>
          <w:rFonts w:cs="Kalimati" w:hint="cs"/>
          <w:color w:val="FF6600"/>
          <w:cs/>
          <w:lang w:bidi="ne-NP"/>
        </w:rPr>
        <w:t>0</w:t>
      </w:r>
      <w:r w:rsidR="00F157D1">
        <w:rPr>
          <w:rFonts w:cs="Kalimati"/>
          <w:lang w:bidi="ne-NP"/>
        </w:rPr>
        <w:t>,</w:t>
      </w:r>
      <w:r w:rsidR="00C00FC2">
        <w:rPr>
          <w:rFonts w:cs="Kalimati"/>
          <w:lang w:bidi="ne-NP"/>
        </w:rPr>
        <w:t xml:space="preserve"> </w:t>
      </w:r>
      <w:r w:rsidR="00F157D1">
        <w:rPr>
          <w:rFonts w:cs="Kalimati" w:hint="cs"/>
          <w:cs/>
          <w:lang w:bidi="ne-NP"/>
        </w:rPr>
        <w:t xml:space="preserve">मिति </w:t>
      </w:r>
      <w:r w:rsidR="005A11A0">
        <w:rPr>
          <w:rFonts w:cs="Kalimati"/>
          <w:color w:val="FF6600"/>
          <w:cs/>
          <w:lang w:bidi="ne-NP"/>
        </w:rPr>
        <w:t>10-0-01</w:t>
      </w:r>
      <w:r w:rsidR="00F157D1">
        <w:rPr>
          <w:rFonts w:cs="Kalimati" w:hint="cs"/>
          <w:cs/>
          <w:lang w:bidi="ne-NP"/>
        </w:rPr>
        <w:t xml:space="preserve"> को पत्रबाट माग भएको सिफारिस सम्बन्धमा, </w:t>
      </w:r>
      <w:r w:rsidR="005A11A0">
        <w:rPr>
          <w:rFonts w:cs="Kalimati"/>
          <w:color w:val="FF6600"/>
          <w:cs/>
          <w:lang w:bidi="ne-NP"/>
        </w:rPr>
        <w:t>नगरपालिका-10</w:t>
      </w:r>
      <w:r w:rsidR="00F157D1">
        <w:rPr>
          <w:rFonts w:cs="Kalimati" w:hint="cs"/>
          <w:cs/>
          <w:lang w:bidi="ne-NP"/>
        </w:rPr>
        <w:t xml:space="preserve">, किता नं. </w:t>
      </w:r>
      <w:r w:rsidR="005A11A0">
        <w:rPr>
          <w:rFonts w:cs="Kalimati"/>
          <w:color w:val="FF6600"/>
          <w:cs/>
          <w:lang w:bidi="ne-NP"/>
        </w:rPr>
        <w:t>10</w:t>
      </w:r>
      <w:r w:rsidR="007D1DF3">
        <w:rPr>
          <w:rFonts w:cs="Kalimati" w:hint="cs"/>
          <w:color w:val="FF6600"/>
          <w:cs/>
          <w:lang w:bidi="ne-NP"/>
        </w:rPr>
        <w:t>000</w:t>
      </w:r>
      <w:r w:rsidR="00F157D1">
        <w:rPr>
          <w:rFonts w:cs="Kalimati" w:hint="cs"/>
          <w:cs/>
          <w:lang w:bidi="ne-NP"/>
        </w:rPr>
        <w:t xml:space="preserve"> मा घर निर्माण गर्न भनी प्राप्त भएका भवन निर्माण सम्बन्धी नक्सा, अन्य संल्गन कागजात तथा सो स्थानको गुगल अर्थबाट लिइएको </w:t>
      </w:r>
      <w:r w:rsidR="00F157D1">
        <w:rPr>
          <w:rFonts w:cs="Kalimati"/>
          <w:lang w:bidi="ne-NP"/>
        </w:rPr>
        <w:t xml:space="preserve">elevation </w:t>
      </w:r>
      <w:r w:rsidR="00F157D1">
        <w:rPr>
          <w:rFonts w:cs="Kalimati" w:hint="cs"/>
          <w:cs/>
          <w:lang w:bidi="ne-NP"/>
        </w:rPr>
        <w:t xml:space="preserve">समेतलाई अध्ययन गर्दा उक्त भवनको अधिक्तम उचाई </w:t>
      </w:r>
      <w:r w:rsidR="005A11A0">
        <w:rPr>
          <w:rFonts w:cs="Kalimati"/>
          <w:color w:val="FF6600"/>
          <w:cs/>
          <w:lang w:bidi="ne-NP"/>
        </w:rPr>
        <w:t>20.000</w:t>
      </w:r>
      <w:r w:rsidR="00F157D1">
        <w:rPr>
          <w:rFonts w:cs="Kalimati" w:hint="cs"/>
          <w:cs/>
          <w:lang w:bidi="ne-NP"/>
        </w:rPr>
        <w:t xml:space="preserve"> मिटर </w:t>
      </w:r>
      <w:r w:rsidR="00F157D1">
        <w:rPr>
          <w:rFonts w:cs="Kalimati"/>
          <w:lang w:bidi="ne-NP"/>
        </w:rPr>
        <w:t>(AMSL)</w:t>
      </w:r>
      <w:r w:rsidR="00F157D1">
        <w:rPr>
          <w:rFonts w:cs="Kalimati" w:hint="cs"/>
          <w:cs/>
          <w:lang w:bidi="ne-NP"/>
        </w:rPr>
        <w:t xml:space="preserve"> रहेको पाइ</w:t>
      </w:r>
      <w:r w:rsidR="007010DE">
        <w:rPr>
          <w:rFonts w:cs="Kalimati" w:hint="cs"/>
          <w:cs/>
          <w:lang w:bidi="ne-NP"/>
        </w:rPr>
        <w:t>ए</w:t>
      </w:r>
      <w:r w:rsidR="00F157D1">
        <w:rPr>
          <w:rFonts w:cs="Kalimati" w:hint="cs"/>
          <w:cs/>
          <w:lang w:bidi="ne-NP"/>
        </w:rPr>
        <w:t xml:space="preserve">को । यस प्राधिकरणको पूर्व स्वीकृती विना उक्त उचाईमा वृद्धि गर्ने कुनै पनि स्थायी संरचना निर्माण, पोल, टावर, एण्टेना तथा अन्य कुनै पनि उपकरण जडान समेत नगर्ने सर्तमा </w:t>
      </w:r>
      <w:r w:rsidR="007D1DF3">
        <w:rPr>
          <w:rFonts w:cs="Kalimati"/>
          <w:lang w:bidi="ne-NP"/>
        </w:rPr>
        <w:t>Country’s adoption of ICAO ANNEX-14</w:t>
      </w:r>
      <w:r w:rsidR="00F157D1">
        <w:rPr>
          <w:rFonts w:cs="Kalimati"/>
          <w:lang w:bidi="ne-NP"/>
        </w:rPr>
        <w:t>,</w:t>
      </w:r>
      <w:r w:rsidR="00F157D1">
        <w:rPr>
          <w:rFonts w:cs="Kalimati" w:hint="cs"/>
          <w:cs/>
          <w:lang w:bidi="ne-NP"/>
        </w:rPr>
        <w:t xml:space="preserve"> अन्तर्गत </w:t>
      </w:r>
      <w:r w:rsidR="00F157D1">
        <w:rPr>
          <w:rFonts w:cs="Kalimati"/>
          <w:lang w:bidi="ne-NP"/>
        </w:rPr>
        <w:t xml:space="preserve">Obstacle Limitation Surface (OLS) </w:t>
      </w:r>
      <w:r w:rsidR="00F157D1">
        <w:rPr>
          <w:rFonts w:cs="Kalimati" w:hint="cs"/>
          <w:cs/>
          <w:lang w:bidi="ne-NP"/>
        </w:rPr>
        <w:t>मा व्य</w:t>
      </w:r>
      <w:r w:rsidR="007010DE">
        <w:rPr>
          <w:rFonts w:cs="Kalimati" w:hint="cs"/>
          <w:cs/>
          <w:lang w:bidi="ne-NP"/>
        </w:rPr>
        <w:t>वस्था भएको मापदण्ड वमोजिम निर्माण सहमति प्रदान गरिएको व्यहोरा निर्णयानुसार जानकारी गराइन्छ ।</w:t>
      </w:r>
    </w:p>
    <w:p w14:paraId="51832DE6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3084BAF4" w14:textId="77777777" w:rsidR="00826FB2" w:rsidRPr="00B9504D" w:rsidRDefault="00826FB2" w:rsidP="00826FB2">
      <w:pPr>
        <w:spacing w:after="0"/>
        <w:rPr>
          <w:rFonts w:cs="Kalimati"/>
          <w:cs/>
          <w:lang w:bidi="ne-NP"/>
        </w:rPr>
      </w:pPr>
    </w:p>
    <w:p w14:paraId="6F04F9C8" w14:textId="77777777" w:rsidR="00826FB2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ई. </w:t>
      </w:r>
      <w:r w:rsidR="007D1DF3">
        <w:rPr>
          <w:rFonts w:cs="Kalimati"/>
          <w:lang w:bidi="ne-NP"/>
        </w:rPr>
        <w:t>………………………</w:t>
      </w:r>
    </w:p>
    <w:p w14:paraId="2CEF5103" w14:textId="77777777" w:rsidR="00D842FC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प्रमुख, सिभिल ईन्जिनिरिङ्ग महाशाखा</w:t>
      </w:r>
    </w:p>
    <w:p w14:paraId="7403B488" w14:textId="77777777" w:rsidR="00D842FC" w:rsidRPr="00D842FC" w:rsidRDefault="00D842FC" w:rsidP="00D842FC">
      <w:pPr>
        <w:rPr>
          <w:rFonts w:cs="Kalimati"/>
          <w:lang w:bidi="ne-NP"/>
        </w:rPr>
      </w:pPr>
    </w:p>
    <w:p w14:paraId="4D31BA72" w14:textId="77777777" w:rsidR="00D842FC" w:rsidRDefault="00D842FC" w:rsidP="00D842FC">
      <w:pPr>
        <w:rPr>
          <w:rFonts w:cs="Kalimati"/>
          <w:lang w:bidi="ne-NP"/>
        </w:rPr>
      </w:pPr>
    </w:p>
    <w:p w14:paraId="07CA76C4" w14:textId="77777777" w:rsidR="00D842FC" w:rsidRDefault="00D842FC" w:rsidP="00D842FC">
      <w:pPr>
        <w:spacing w:after="0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वोधार्थः</w:t>
      </w:r>
    </w:p>
    <w:p w14:paraId="7D3AFE63" w14:textId="77777777" w:rsidR="00D842FC" w:rsidRPr="00D842FC" w:rsidRDefault="00D842FC" w:rsidP="00D842FC">
      <w:p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 xml:space="preserve">1. </w:t>
      </w:r>
      <w:r w:rsidR="007010DE">
        <w:rPr>
          <w:rFonts w:cs="Kalimati" w:hint="cs"/>
          <w:cs/>
          <w:lang w:bidi="ne-NP"/>
        </w:rPr>
        <w:t xml:space="preserve">श्रीमान् </w:t>
      </w:r>
      <w:r w:rsidR="007D1DF3">
        <w:rPr>
          <w:rFonts w:cs="Kalimati"/>
          <w:lang w:bidi="ne-NP"/>
        </w:rPr>
        <w:t>………………….</w:t>
      </w:r>
      <w:r w:rsidR="007010DE">
        <w:rPr>
          <w:rFonts w:cs="Kalimati" w:hint="cs"/>
          <w:cs/>
          <w:lang w:bidi="ne-NP"/>
        </w:rPr>
        <w:t xml:space="preserve"> ज्यू</w:t>
      </w:r>
      <w:r>
        <w:rPr>
          <w:rFonts w:cs="Kalimati" w:hint="cs"/>
          <w:cs/>
          <w:lang w:bidi="ne-NP"/>
        </w:rPr>
        <w:t xml:space="preserve">, </w:t>
      </w:r>
      <w:r w:rsidR="007D1DF3">
        <w:rPr>
          <w:rFonts w:cs="Kalimati"/>
          <w:lang w:bidi="ne-NP"/>
        </w:rPr>
        <w:t>………………..</w:t>
      </w:r>
      <w:r>
        <w:rPr>
          <w:rFonts w:cs="Kalimati" w:hint="cs"/>
          <w:cs/>
          <w:lang w:bidi="ne-NP"/>
        </w:rPr>
        <w:t>. ।</w:t>
      </w:r>
    </w:p>
    <w:sectPr w:rsidR="00D842FC" w:rsidRPr="00D8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F87"/>
    <w:multiLevelType w:val="hybridMultilevel"/>
    <w:tmpl w:val="1514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6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A0"/>
    <w:rsid w:val="00006AFB"/>
    <w:rsid w:val="00026813"/>
    <w:rsid w:val="0006611D"/>
    <w:rsid w:val="000C5C75"/>
    <w:rsid w:val="002E1A3C"/>
    <w:rsid w:val="00385C1E"/>
    <w:rsid w:val="003864DD"/>
    <w:rsid w:val="005A11A0"/>
    <w:rsid w:val="0062217C"/>
    <w:rsid w:val="006C6448"/>
    <w:rsid w:val="006D32E1"/>
    <w:rsid w:val="007010DE"/>
    <w:rsid w:val="007D1DF3"/>
    <w:rsid w:val="00826FB2"/>
    <w:rsid w:val="008644E1"/>
    <w:rsid w:val="008D2633"/>
    <w:rsid w:val="00AB02E1"/>
    <w:rsid w:val="00B9504D"/>
    <w:rsid w:val="00C00FC2"/>
    <w:rsid w:val="00CA2A77"/>
    <w:rsid w:val="00D842FC"/>
    <w:rsid w:val="00D8622E"/>
    <w:rsid w:val="00DE7A3A"/>
    <w:rsid w:val="00EB1CD8"/>
    <w:rsid w:val="00F157D1"/>
    <w:rsid w:val="00FC0004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13FA"/>
  <w15:chartTrackingRefBased/>
  <w15:docId w15:val="{FD68CC71-2CA4-46B0-AF1F-7821C10F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VNBW\FormatFiles\Letter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LetterHeight_Template.dotx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1</cp:revision>
  <cp:lastPrinted>2023-02-01T05:56:00Z</cp:lastPrinted>
  <dcterms:created xsi:type="dcterms:W3CDTF">2024-02-24T07:28:00Z</dcterms:created>
  <dcterms:modified xsi:type="dcterms:W3CDTF">2024-02-24T07:28:00Z</dcterms:modified>
</cp:coreProperties>
</file>