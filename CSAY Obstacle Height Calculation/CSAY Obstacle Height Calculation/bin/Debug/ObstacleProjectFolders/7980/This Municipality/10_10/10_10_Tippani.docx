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2CA5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021B4C66" wp14:editId="6C4E9827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6DB2751A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72436B5E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1F7AD7FB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46BC8223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48D95D45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55DBF0C3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300BBB" wp14:editId="343EBD35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BBFB46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00BBB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69BBFB46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71B05ABA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1595955F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26902478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02D3E9F6" w14:textId="132269BD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ED5D8A" wp14:editId="5E2A5551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2FA9F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17EAA1" wp14:editId="4590F309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1F90A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8B7378">
        <w:rPr>
          <w:rFonts w:ascii="Preeti" w:hAnsi="Preeti" w:cs="Kalimati"/>
          <w:color w:val="FF3300"/>
          <w:sz w:val="22"/>
          <w:szCs w:val="22"/>
          <w:cs/>
          <w:lang w:bidi="hi-IN"/>
        </w:rPr>
        <w:t>10-10-10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16C33818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5A4BAD43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2442CB31" w14:textId="3A134F3E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8B7378">
        <w:rPr>
          <w:rFonts w:ascii="Kokila" w:hAnsi="Kokila" w:cs="Kalimati"/>
          <w:color w:val="FF3300"/>
          <w:sz w:val="22"/>
          <w:szCs w:val="22"/>
          <w:cs/>
          <w:lang w:bidi="ne-NP"/>
        </w:rPr>
        <w:t>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</w:t>
      </w:r>
      <w:r w:rsidR="008B7378">
        <w:rPr>
          <w:rFonts w:ascii="Kokila" w:hAnsi="Kokila" w:cs="Kalimati"/>
          <w:color w:val="FF3300"/>
          <w:sz w:val="22"/>
          <w:szCs w:val="22"/>
          <w:cs/>
          <w:lang w:bidi="ne-NP"/>
        </w:rPr>
        <w:t>1100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, मिति </w:t>
      </w:r>
      <w:r w:rsidR="008B7378">
        <w:rPr>
          <w:rFonts w:ascii="Kokila" w:hAnsi="Kokila" w:cs="Kalimati"/>
          <w:color w:val="FF3300"/>
          <w:sz w:val="22"/>
          <w:szCs w:val="22"/>
          <w:cs/>
          <w:lang w:bidi="ne-NP"/>
        </w:rPr>
        <w:t>10-0-01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8B7378">
        <w:rPr>
          <w:rFonts w:ascii="Kokila" w:hAnsi="Kokila" w:cs="Kalimati"/>
          <w:color w:val="FF3300"/>
          <w:sz w:val="22"/>
          <w:szCs w:val="22"/>
          <w:cs/>
          <w:lang w:bidi="ne-NP"/>
        </w:rPr>
        <w:t>20.000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8B7378">
        <w:rPr>
          <w:rFonts w:ascii="Kokila" w:hAnsi="Kokila" w:cs="Kalimati"/>
          <w:color w:val="FF3300"/>
          <w:sz w:val="22"/>
          <w:szCs w:val="22"/>
          <w:cs/>
          <w:lang w:bidi="ne-NP"/>
        </w:rPr>
        <w:t>नगरपालिका-10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8B7378">
        <w:rPr>
          <w:rFonts w:ascii="Kokila" w:hAnsi="Kokila" w:cs="Kalimati"/>
          <w:color w:val="FF3300"/>
          <w:sz w:val="22"/>
          <w:szCs w:val="22"/>
          <w:cs/>
          <w:lang w:bidi="ne-NP"/>
        </w:rPr>
        <w:t>10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3179E733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CA7658C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14:paraId="2CEF736B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792B9540" w14:textId="77777777"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1809C019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14:paraId="491B3EB2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354114AC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1CC2D471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795CB13D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74086838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01931E50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03FEA12F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5A7A2B71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14:paraId="1BE16933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318D8745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1D8B2F52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14:paraId="7FA31AAD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F436066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46D60524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1B9018FC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8B7378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D94C" w14:textId="77777777" w:rsidR="008B7378" w:rsidRDefault="008B7378" w:rsidP="00E730A1">
      <w:r>
        <w:separator/>
      </w:r>
    </w:p>
  </w:endnote>
  <w:endnote w:type="continuationSeparator" w:id="0">
    <w:p w14:paraId="1B5511D3" w14:textId="77777777" w:rsidR="008B7378" w:rsidRDefault="008B7378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6462" w14:textId="77777777" w:rsidR="008B7378" w:rsidRDefault="008B7378" w:rsidP="00E730A1">
      <w:r>
        <w:separator/>
      </w:r>
    </w:p>
  </w:footnote>
  <w:footnote w:type="continuationSeparator" w:id="0">
    <w:p w14:paraId="1FCFC986" w14:textId="77777777" w:rsidR="008B7378" w:rsidRDefault="008B7378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78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378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15075"/>
  <w15:chartTrackingRefBased/>
  <w15:docId w15:val="{CA1A23B7-7C14-4254-83F6-BFE6CCAD8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VNBW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2024-02-24T07:29:00Z</dcterms:created>
  <dcterms:modified xsi:type="dcterms:W3CDTF">2024-02-24T07:29:00Z</dcterms:modified>
</cp:coreProperties>
</file>