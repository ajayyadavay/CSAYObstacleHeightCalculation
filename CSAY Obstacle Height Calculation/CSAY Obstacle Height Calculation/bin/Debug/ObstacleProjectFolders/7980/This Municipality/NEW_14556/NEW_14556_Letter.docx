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DAA1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7A573C35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7FADC8C4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48FC0FCC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08F6E40C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02975929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0344213C" w14:textId="703CDEC8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BE17ED">
        <w:rPr>
          <w:rFonts w:cs="Kalimati"/>
          <w:color w:val="FF6600"/>
          <w:cs/>
          <w:lang w:bidi="ne-NP"/>
        </w:rPr>
        <w:t>2080-20-80</w:t>
      </w:r>
      <w:r w:rsidR="007D1DF3">
        <w:rPr>
          <w:rFonts w:cs="Kalimati" w:hint="cs"/>
          <w:color w:val="FF6600"/>
          <w:cs/>
          <w:lang w:bidi="ne-NP"/>
        </w:rPr>
        <w:t>00</w:t>
      </w:r>
    </w:p>
    <w:p w14:paraId="67BBBC22" w14:textId="77777777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14:paraId="282D642D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14:paraId="7068DFE5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14:paraId="02625453" w14:textId="77777777" w:rsidR="00EB1CD8" w:rsidRPr="00B9504D" w:rsidRDefault="00EB1CD8" w:rsidP="00EB1CD8">
      <w:pPr>
        <w:spacing w:after="0"/>
        <w:rPr>
          <w:rFonts w:cs="Kalimati"/>
          <w:lang w:bidi="ne-NP"/>
        </w:rPr>
      </w:pPr>
    </w:p>
    <w:p w14:paraId="114998A5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4F71B707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58876427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5D1A197D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4D50AAC6" w14:textId="752979F7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BE17ED">
        <w:rPr>
          <w:rFonts w:cs="Kalimati"/>
          <w:color w:val="FF6600"/>
          <w:cs/>
          <w:lang w:bidi="ne-NP"/>
        </w:rPr>
        <w:t>8079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</w:t>
      </w:r>
      <w:r w:rsidR="00BE17ED">
        <w:rPr>
          <w:rFonts w:cs="Kalimati"/>
          <w:color w:val="FF6600"/>
          <w:cs/>
          <w:lang w:bidi="ne-NP"/>
        </w:rPr>
        <w:t>2079-79-79</w:t>
      </w:r>
      <w:r w:rsidR="00F157D1">
        <w:rPr>
          <w:rFonts w:cs="Kalimati" w:hint="cs"/>
          <w:cs/>
          <w:lang w:bidi="ne-NP"/>
        </w:rPr>
        <w:t xml:space="preserve"> को पत्रबाट माग भएको सिफारिस सम्बन्धमा, </w:t>
      </w:r>
      <w:r w:rsidR="00BE17ED">
        <w:rPr>
          <w:rFonts w:cs="Kalimati"/>
          <w:color w:val="FF6600"/>
          <w:cs/>
          <w:lang w:bidi="ne-NP"/>
        </w:rPr>
        <w:t>नगरपालिका-55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BE17ED">
        <w:rPr>
          <w:rFonts w:cs="Kalimati"/>
          <w:color w:val="FF6600"/>
          <w:cs/>
          <w:lang w:bidi="ne-NP"/>
        </w:rPr>
        <w:t>14556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BE17ED">
        <w:rPr>
          <w:rFonts w:cs="Kalimati"/>
          <w:color w:val="FF6600"/>
          <w:cs/>
          <w:lang w:bidi="ne-NP"/>
        </w:rPr>
        <w:t>145.000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2AB44A05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61885E5B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4798C045" w14:textId="77777777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14:paraId="4A14F088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14:paraId="205C669A" w14:textId="77777777" w:rsidR="00D842FC" w:rsidRPr="00D842FC" w:rsidRDefault="00D842FC" w:rsidP="00D842FC">
      <w:pPr>
        <w:rPr>
          <w:rFonts w:cs="Kalimati"/>
          <w:lang w:bidi="ne-NP"/>
        </w:rPr>
      </w:pPr>
    </w:p>
    <w:p w14:paraId="13D8E994" w14:textId="77777777" w:rsidR="00D842FC" w:rsidRDefault="00D842FC" w:rsidP="00D842FC">
      <w:pPr>
        <w:rPr>
          <w:rFonts w:cs="Kalimati"/>
          <w:lang w:bidi="ne-NP"/>
        </w:rPr>
      </w:pPr>
    </w:p>
    <w:p w14:paraId="03859F1F" w14:textId="77777777"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14:paraId="38361F43" w14:textId="77777777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ED"/>
    <w:rsid w:val="00006AFB"/>
    <w:rsid w:val="00026813"/>
    <w:rsid w:val="0006611D"/>
    <w:rsid w:val="000C5C75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BE17ED"/>
    <w:rsid w:val="00C00FC2"/>
    <w:rsid w:val="00CA2A77"/>
    <w:rsid w:val="00D842FC"/>
    <w:rsid w:val="00D8622E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27D3"/>
  <w15:chartTrackingRefBased/>
  <w15:docId w15:val="{E413F552-0B16-4DD1-8E8F-CEBE276D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VNBW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LetterHeight_Template.dotx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2024-02-24T07:23:00Z</dcterms:created>
  <dcterms:modified xsi:type="dcterms:W3CDTF">2024-02-24T07:23:00Z</dcterms:modified>
</cp:coreProperties>
</file>