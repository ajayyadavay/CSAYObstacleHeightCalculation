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FAFF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5F3A7A61" wp14:editId="6175D5F8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1357F5BC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307AF2C2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77BFBE8F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11FE7C19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6AEB8034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67A242C6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9E792B" wp14:editId="5A9B1394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11FA2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E792B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49311FA2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56E897BF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341250DB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3DB4AC90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574CE355" w14:textId="255A767A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4AEE03" wp14:editId="77998E7A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1E7F4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FBD0A9" wp14:editId="4F80C46D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A2FB8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3BBA179C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6D288C71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47A0C3E9" w14:textId="4DC7048A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BB0CFE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, मिति 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BB0CFE">
        <w:rPr>
          <w:rFonts w:ascii="Kokila" w:hAnsi="Kokila" w:cs="Kalimati"/>
          <w:color w:val="FF3300"/>
          <w:sz w:val="22"/>
          <w:szCs w:val="22"/>
          <w:cs/>
          <w:lang w:bidi="ne-NP"/>
        </w:rPr>
        <w:t>114.107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BB0CFE">
        <w:rPr>
          <w:rFonts w:ascii="Kokila" w:hAnsi="Kokila" w:cs="Kalimati"/>
          <w:color w:val="FF3300"/>
          <w:sz w:val="22"/>
          <w:szCs w:val="22"/>
          <w:cs/>
          <w:lang w:bidi="ne-NP"/>
        </w:rPr>
        <w:t>............... नगरपालिका-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BB0CFE">
        <w:rPr>
          <w:rFonts w:ascii="Kokila" w:hAnsi="Kokila" w:cs="Kalimati"/>
          <w:color w:val="FF3300"/>
          <w:sz w:val="22"/>
          <w:szCs w:val="22"/>
          <w:cs/>
          <w:lang w:bidi="ne-NP"/>
        </w:rPr>
        <w:t>123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7D889B08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7CB0767E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14:paraId="18BEB1E4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66BB43E1" w14:textId="77777777"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3927F697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14:paraId="4D2BCF41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4BAC6A2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2C62FC69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6C7A0D87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2165D587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5ABD5BA8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2D721E0A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0DF72F97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14:paraId="5EE9720B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3CC9070F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072095FB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14:paraId="08267542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466D2BDC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65386A51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405385A2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BB0CFE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31CE" w14:textId="77777777" w:rsidR="00BB0CFE" w:rsidRDefault="00BB0CFE" w:rsidP="00E730A1">
      <w:r>
        <w:separator/>
      </w:r>
    </w:p>
  </w:endnote>
  <w:endnote w:type="continuationSeparator" w:id="0">
    <w:p w14:paraId="41AAE3F4" w14:textId="77777777" w:rsidR="00BB0CFE" w:rsidRDefault="00BB0CFE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227E" w14:textId="77777777" w:rsidR="00BB0CFE" w:rsidRDefault="00BB0CFE" w:rsidP="00E730A1">
      <w:r>
        <w:separator/>
      </w:r>
    </w:p>
  </w:footnote>
  <w:footnote w:type="continuationSeparator" w:id="0">
    <w:p w14:paraId="3662B41B" w14:textId="77777777" w:rsidR="00BB0CFE" w:rsidRDefault="00BB0CFE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FE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CFE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6DA0A"/>
  <w15:chartTrackingRefBased/>
  <w15:docId w15:val="{AB13075B-A31E-4838-8630-829B98CE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2024-02-15T09:58:00Z</dcterms:created>
  <dcterms:modified xsi:type="dcterms:W3CDTF">2024-02-15T09:58:00Z</dcterms:modified>
</cp:coreProperties>
</file>